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EEA" w:rsidRDefault="00361363" w:rsidP="00A431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87318">
        <w:rPr>
          <w:rFonts w:ascii="Times New Roman" w:hAnsi="Times New Roman"/>
          <w:b/>
          <w:sz w:val="28"/>
          <w:szCs w:val="28"/>
        </w:rPr>
        <w:t>Выполнение плановых показателей</w:t>
      </w:r>
    </w:p>
    <w:tbl>
      <w:tblPr>
        <w:tblStyle w:val="a3"/>
        <w:tblW w:w="0" w:type="auto"/>
        <w:tblLook w:val="04A0"/>
      </w:tblPr>
      <w:tblGrid>
        <w:gridCol w:w="2943"/>
        <w:gridCol w:w="1842"/>
        <w:gridCol w:w="1844"/>
        <w:gridCol w:w="2942"/>
      </w:tblGrid>
      <w:tr w:rsidR="009F59DA" w:rsidTr="009F59DA">
        <w:tc>
          <w:tcPr>
            <w:tcW w:w="2943" w:type="dxa"/>
          </w:tcPr>
          <w:p w:rsidR="009F59DA" w:rsidRPr="009F59DA" w:rsidRDefault="009F59DA" w:rsidP="00A4315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59DA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1842" w:type="dxa"/>
          </w:tcPr>
          <w:p w:rsidR="009F59DA" w:rsidRPr="009F59DA" w:rsidRDefault="00053310" w:rsidP="00A4315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76,087</w:t>
            </w:r>
          </w:p>
        </w:tc>
        <w:tc>
          <w:tcPr>
            <w:tcW w:w="1844" w:type="dxa"/>
          </w:tcPr>
          <w:p w:rsidR="009F59DA" w:rsidRPr="009F59DA" w:rsidRDefault="009F59DA" w:rsidP="00A4315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59DA">
              <w:rPr>
                <w:rFonts w:ascii="Times New Roman" w:hAnsi="Times New Roman"/>
                <w:sz w:val="28"/>
                <w:szCs w:val="28"/>
              </w:rPr>
              <w:t>по</w:t>
            </w:r>
          </w:p>
        </w:tc>
        <w:tc>
          <w:tcPr>
            <w:tcW w:w="2942" w:type="dxa"/>
          </w:tcPr>
          <w:p w:rsidR="009F59DA" w:rsidRPr="009F59DA" w:rsidRDefault="00053310" w:rsidP="009F59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76,087</w:t>
            </w:r>
          </w:p>
        </w:tc>
      </w:tr>
    </w:tbl>
    <w:p w:rsidR="009F59DA" w:rsidRPr="00F87318" w:rsidRDefault="009F59DA" w:rsidP="00A431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61363" w:rsidRPr="00F87318" w:rsidRDefault="00361363" w:rsidP="0036136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87318">
        <w:rPr>
          <w:rFonts w:ascii="Times New Roman" w:hAnsi="Times New Roman"/>
          <w:sz w:val="24"/>
          <w:szCs w:val="24"/>
        </w:rPr>
        <w:t>С</w:t>
      </w:r>
      <w:r w:rsidR="00174DB3">
        <w:rPr>
          <w:rFonts w:ascii="Times New Roman" w:hAnsi="Times New Roman"/>
          <w:sz w:val="24"/>
          <w:szCs w:val="24"/>
        </w:rPr>
        <w:t xml:space="preserve"> </w:t>
      </w:r>
      <w:r w:rsidR="00575B36">
        <w:rPr>
          <w:rFonts w:ascii="Times New Roman" w:hAnsi="Times New Roman"/>
          <w:sz w:val="24"/>
          <w:szCs w:val="24"/>
        </w:rPr>
        <w:t>0</w:t>
      </w:r>
      <w:r w:rsidR="00537516">
        <w:rPr>
          <w:rFonts w:ascii="Times New Roman" w:hAnsi="Times New Roman"/>
          <w:sz w:val="24"/>
          <w:szCs w:val="24"/>
        </w:rPr>
        <w:t>1</w:t>
      </w:r>
      <w:r w:rsidR="00174DB3">
        <w:rPr>
          <w:rFonts w:ascii="Times New Roman" w:hAnsi="Times New Roman"/>
          <w:sz w:val="24"/>
          <w:szCs w:val="24"/>
        </w:rPr>
        <w:t>.</w:t>
      </w:r>
      <w:r w:rsidR="00B81A10">
        <w:rPr>
          <w:rFonts w:ascii="Times New Roman" w:hAnsi="Times New Roman"/>
          <w:sz w:val="24"/>
          <w:szCs w:val="24"/>
        </w:rPr>
        <w:t>0</w:t>
      </w:r>
      <w:r w:rsidR="004E0312">
        <w:rPr>
          <w:rFonts w:ascii="Times New Roman" w:hAnsi="Times New Roman"/>
          <w:sz w:val="24"/>
          <w:szCs w:val="24"/>
          <w:lang w:val="en-US"/>
        </w:rPr>
        <w:t>8</w:t>
      </w:r>
      <w:r w:rsidR="00FA1942">
        <w:rPr>
          <w:rFonts w:ascii="Times New Roman" w:hAnsi="Times New Roman"/>
          <w:sz w:val="24"/>
          <w:szCs w:val="24"/>
        </w:rPr>
        <w:t>.1</w:t>
      </w:r>
      <w:r w:rsidR="00B81A10">
        <w:rPr>
          <w:rFonts w:ascii="Times New Roman" w:hAnsi="Times New Roman"/>
          <w:sz w:val="24"/>
          <w:szCs w:val="24"/>
        </w:rPr>
        <w:t>6</w:t>
      </w:r>
      <w:r w:rsidR="00872F7B">
        <w:rPr>
          <w:rFonts w:ascii="Times New Roman" w:hAnsi="Times New Roman"/>
          <w:sz w:val="24"/>
          <w:szCs w:val="24"/>
        </w:rPr>
        <w:t xml:space="preserve">  </w:t>
      </w:r>
      <w:r w:rsidRPr="00F87318">
        <w:rPr>
          <w:rFonts w:ascii="Times New Roman" w:hAnsi="Times New Roman"/>
          <w:sz w:val="24"/>
          <w:szCs w:val="24"/>
        </w:rPr>
        <w:t>по</w:t>
      </w:r>
      <w:r w:rsidR="00436A3A">
        <w:rPr>
          <w:rFonts w:ascii="Times New Roman" w:hAnsi="Times New Roman"/>
          <w:sz w:val="24"/>
          <w:szCs w:val="24"/>
        </w:rPr>
        <w:t xml:space="preserve"> </w:t>
      </w:r>
      <w:r w:rsidR="004E0312">
        <w:rPr>
          <w:rFonts w:ascii="Times New Roman" w:hAnsi="Times New Roman"/>
          <w:sz w:val="24"/>
          <w:szCs w:val="24"/>
          <w:lang w:val="en-US"/>
        </w:rPr>
        <w:t>05</w:t>
      </w:r>
      <w:r w:rsidR="006912D9">
        <w:rPr>
          <w:rFonts w:ascii="Times New Roman" w:hAnsi="Times New Roman"/>
          <w:sz w:val="24"/>
          <w:szCs w:val="24"/>
        </w:rPr>
        <w:t>.</w:t>
      </w:r>
      <w:r w:rsidR="00B81A10">
        <w:rPr>
          <w:rFonts w:ascii="Times New Roman" w:hAnsi="Times New Roman"/>
          <w:sz w:val="24"/>
          <w:szCs w:val="24"/>
        </w:rPr>
        <w:t>0</w:t>
      </w:r>
      <w:r w:rsidR="004E0312">
        <w:rPr>
          <w:rFonts w:ascii="Times New Roman" w:hAnsi="Times New Roman"/>
          <w:sz w:val="24"/>
          <w:szCs w:val="24"/>
          <w:lang w:val="en-US"/>
        </w:rPr>
        <w:t>8</w:t>
      </w:r>
      <w:r w:rsidR="00C30818">
        <w:rPr>
          <w:rFonts w:ascii="Times New Roman" w:hAnsi="Times New Roman"/>
          <w:sz w:val="24"/>
          <w:szCs w:val="24"/>
        </w:rPr>
        <w:t>.</w:t>
      </w:r>
      <w:r w:rsidR="00FA1942">
        <w:rPr>
          <w:rFonts w:ascii="Times New Roman" w:hAnsi="Times New Roman"/>
          <w:sz w:val="24"/>
          <w:szCs w:val="24"/>
        </w:rPr>
        <w:t>1</w:t>
      </w:r>
      <w:r w:rsidR="00B81A10">
        <w:rPr>
          <w:rFonts w:ascii="Times New Roman" w:hAnsi="Times New Roman"/>
          <w:sz w:val="24"/>
          <w:szCs w:val="24"/>
        </w:rPr>
        <w:t>6</w:t>
      </w:r>
    </w:p>
    <w:p w:rsidR="00361363" w:rsidRPr="00F87318" w:rsidRDefault="00361363" w:rsidP="0036136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87318">
        <w:rPr>
          <w:rFonts w:ascii="Times New Roman" w:hAnsi="Times New Roman"/>
          <w:sz w:val="24"/>
          <w:szCs w:val="24"/>
        </w:rPr>
        <w:t>(по количеству отработанных дней в месяц)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9"/>
        <w:gridCol w:w="3207"/>
        <w:gridCol w:w="2113"/>
        <w:gridCol w:w="1889"/>
        <w:gridCol w:w="1833"/>
      </w:tblGrid>
      <w:tr w:rsidR="00361363" w:rsidRPr="00527494" w:rsidTr="009F59DA">
        <w:tc>
          <w:tcPr>
            <w:tcW w:w="529" w:type="dxa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207" w:type="dxa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113" w:type="dxa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План на месяц</w:t>
            </w:r>
          </w:p>
        </w:tc>
        <w:tc>
          <w:tcPr>
            <w:tcW w:w="1889" w:type="dxa"/>
          </w:tcPr>
          <w:p w:rsidR="00361363" w:rsidRPr="00527494" w:rsidRDefault="0020018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Ф</w:t>
            </w:r>
            <w:r w:rsidR="00361363" w:rsidRPr="00527494">
              <w:rPr>
                <w:rFonts w:ascii="Times New Roman" w:hAnsi="Times New Roman"/>
                <w:sz w:val="24"/>
                <w:szCs w:val="24"/>
              </w:rPr>
              <w:t>акт</w:t>
            </w:r>
          </w:p>
        </w:tc>
        <w:tc>
          <w:tcPr>
            <w:tcW w:w="1833" w:type="dxa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9F59DA" w:rsidRPr="00527494" w:rsidTr="009F59DA">
        <w:tc>
          <w:tcPr>
            <w:tcW w:w="529" w:type="dxa"/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207" w:type="dxa"/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Заготовка цельной крови, л</w:t>
            </w:r>
          </w:p>
        </w:tc>
        <w:tc>
          <w:tcPr>
            <w:tcW w:w="2113" w:type="dxa"/>
            <w:vAlign w:val="bottom"/>
          </w:tcPr>
          <w:p w:rsidR="009F59DA" w:rsidRDefault="00053310" w:rsidP="004E031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89" w:type="dxa"/>
            <w:vAlign w:val="bottom"/>
          </w:tcPr>
          <w:p w:rsidR="009F59DA" w:rsidRPr="009F59DA" w:rsidRDefault="0005331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76,087</w:t>
            </w:r>
          </w:p>
        </w:tc>
        <w:tc>
          <w:tcPr>
            <w:tcW w:w="1833" w:type="dxa"/>
            <w:vAlign w:val="bottom"/>
          </w:tcPr>
          <w:p w:rsidR="009F59DA" w:rsidRPr="009F59DA" w:rsidRDefault="009F59DA" w:rsidP="00DE7B1D">
            <w:pPr>
              <w:jc w:val="right"/>
              <w:rPr>
                <w:b/>
                <w:bCs/>
                <w:color w:val="000000"/>
              </w:rPr>
            </w:pPr>
            <w:bookmarkStart w:id="0" w:name="ЦелКрПр"/>
            <w:r>
              <w:rPr>
                <w:b/>
                <w:bCs/>
                <w:color w:val="000000"/>
              </w:rPr>
              <w:t>ЦелКрПр</w:t>
            </w:r>
            <w:bookmarkEnd w:id="0"/>
          </w:p>
        </w:tc>
      </w:tr>
      <w:tr w:rsidR="009F59DA" w:rsidRPr="00527494" w:rsidTr="009F59DA">
        <w:tc>
          <w:tcPr>
            <w:tcW w:w="529" w:type="dxa"/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207" w:type="dxa"/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Переработка крови на компоненты и препараты, л</w:t>
            </w:r>
          </w:p>
        </w:tc>
        <w:tc>
          <w:tcPr>
            <w:tcW w:w="2113" w:type="dxa"/>
            <w:vAlign w:val="bottom"/>
          </w:tcPr>
          <w:p w:rsidR="009F59DA" w:rsidRDefault="00053310" w:rsidP="004E031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89" w:type="dxa"/>
            <w:vAlign w:val="bottom"/>
          </w:tcPr>
          <w:p w:rsidR="009F59DA" w:rsidRPr="009F59DA" w:rsidRDefault="0005331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82,233</w:t>
            </w:r>
          </w:p>
        </w:tc>
        <w:tc>
          <w:tcPr>
            <w:tcW w:w="1833" w:type="dxa"/>
            <w:vAlign w:val="bottom"/>
          </w:tcPr>
          <w:p w:rsidR="009F59DA" w:rsidRPr="009F59DA" w:rsidRDefault="009F59DA" w:rsidP="00DE7B1D">
            <w:pPr>
              <w:jc w:val="right"/>
              <w:rPr>
                <w:b/>
                <w:bCs/>
                <w:color w:val="000000"/>
              </w:rPr>
            </w:pPr>
            <w:bookmarkStart w:id="1" w:name="КонКрПр"/>
            <w:r>
              <w:rPr>
                <w:b/>
                <w:bCs/>
                <w:color w:val="000000"/>
              </w:rPr>
              <w:t>КонКрПр</w:t>
            </w:r>
            <w:bookmarkEnd w:id="1"/>
          </w:p>
        </w:tc>
      </w:tr>
      <w:tr w:rsidR="009F59DA" w:rsidRPr="00527494" w:rsidTr="009F59DA">
        <w:tc>
          <w:tcPr>
            <w:tcW w:w="529" w:type="dxa"/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207" w:type="dxa"/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Производство плазмы, л</w:t>
            </w:r>
          </w:p>
        </w:tc>
        <w:tc>
          <w:tcPr>
            <w:tcW w:w="2113" w:type="dxa"/>
            <w:vAlign w:val="bottom"/>
          </w:tcPr>
          <w:p w:rsidR="009F59DA" w:rsidRDefault="00053310" w:rsidP="004E031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89" w:type="dxa"/>
            <w:vAlign w:val="bottom"/>
          </w:tcPr>
          <w:p w:rsidR="009F59DA" w:rsidRPr="009F59DA" w:rsidRDefault="0005331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39,72</w:t>
            </w:r>
          </w:p>
        </w:tc>
        <w:tc>
          <w:tcPr>
            <w:tcW w:w="1833" w:type="dxa"/>
            <w:vAlign w:val="bottom"/>
          </w:tcPr>
          <w:p w:rsidR="009F59DA" w:rsidRPr="009F59DA" w:rsidRDefault="009F59DA" w:rsidP="00DE7B1D">
            <w:pPr>
              <w:jc w:val="right"/>
              <w:rPr>
                <w:b/>
                <w:bCs/>
                <w:color w:val="000000"/>
              </w:rPr>
            </w:pPr>
            <w:bookmarkStart w:id="2" w:name="ПлазмаВсегоПр"/>
            <w:r>
              <w:rPr>
                <w:b/>
                <w:bCs/>
                <w:color w:val="000000"/>
              </w:rPr>
              <w:t>ПлазмаВсегоПр</w:t>
            </w:r>
            <w:bookmarkEnd w:id="2"/>
          </w:p>
        </w:tc>
      </w:tr>
      <w:tr w:rsidR="009F59DA" w:rsidRPr="00527494" w:rsidTr="009F59DA">
        <w:trPr>
          <w:trHeight w:val="406"/>
        </w:trPr>
        <w:tc>
          <w:tcPr>
            <w:tcW w:w="529" w:type="dxa"/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07" w:type="dxa"/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 xml:space="preserve">В т.ч. методом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ПА</w:t>
            </w:r>
          </w:p>
        </w:tc>
        <w:tc>
          <w:tcPr>
            <w:tcW w:w="2113" w:type="dxa"/>
            <w:vAlign w:val="bottom"/>
          </w:tcPr>
          <w:p w:rsidR="009F59DA" w:rsidRDefault="0005331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89" w:type="dxa"/>
            <w:vAlign w:val="bottom"/>
          </w:tcPr>
          <w:p w:rsidR="009F59DA" w:rsidRPr="009F59DA" w:rsidRDefault="0005331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8,43</w:t>
            </w:r>
          </w:p>
        </w:tc>
        <w:tc>
          <w:tcPr>
            <w:tcW w:w="1833" w:type="dxa"/>
            <w:vAlign w:val="bottom"/>
          </w:tcPr>
          <w:p w:rsidR="009F59DA" w:rsidRPr="009F59DA" w:rsidRDefault="009F59DA" w:rsidP="00DE7B1D">
            <w:pPr>
              <w:jc w:val="right"/>
              <w:rPr>
                <w:b/>
                <w:bCs/>
                <w:color w:val="000000"/>
              </w:rPr>
            </w:pPr>
            <w:bookmarkStart w:id="3" w:name="АПАПр"/>
            <w:r>
              <w:rPr>
                <w:b/>
                <w:bCs/>
                <w:color w:val="000000"/>
              </w:rPr>
              <w:t>АПАПр</w:t>
            </w:r>
            <w:bookmarkEnd w:id="3"/>
          </w:p>
        </w:tc>
      </w:tr>
      <w:tr w:rsidR="009F59DA" w:rsidRPr="00527494" w:rsidTr="009F59DA">
        <w:trPr>
          <w:trHeight w:val="330"/>
        </w:trPr>
        <w:tc>
          <w:tcPr>
            <w:tcW w:w="529" w:type="dxa"/>
            <w:tcBorders>
              <w:bottom w:val="single" w:sz="4" w:space="0" w:color="auto"/>
            </w:tcBorders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207" w:type="dxa"/>
            <w:tcBorders>
              <w:bottom w:val="single" w:sz="4" w:space="0" w:color="auto"/>
            </w:tcBorders>
          </w:tcPr>
          <w:p w:rsidR="009F59DA" w:rsidRPr="00527494" w:rsidRDefault="009F59DA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Производство Эр.сред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vAlign w:val="bottom"/>
          </w:tcPr>
          <w:p w:rsidR="009F59DA" w:rsidRDefault="0005331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89" w:type="dxa"/>
            <w:tcBorders>
              <w:bottom w:val="single" w:sz="4" w:space="0" w:color="auto"/>
            </w:tcBorders>
            <w:vAlign w:val="bottom"/>
          </w:tcPr>
          <w:p w:rsidR="009F59DA" w:rsidRPr="009F59DA" w:rsidRDefault="0005331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37,65</w:t>
            </w:r>
          </w:p>
        </w:tc>
        <w:tc>
          <w:tcPr>
            <w:tcW w:w="1833" w:type="dxa"/>
            <w:tcBorders>
              <w:bottom w:val="single" w:sz="4" w:space="0" w:color="auto"/>
            </w:tcBorders>
            <w:vAlign w:val="bottom"/>
          </w:tcPr>
          <w:p w:rsidR="009F59DA" w:rsidRPr="009F59DA" w:rsidRDefault="009F59DA" w:rsidP="00DE7B1D">
            <w:pPr>
              <w:jc w:val="right"/>
              <w:rPr>
                <w:b/>
                <w:bCs/>
                <w:color w:val="000000"/>
              </w:rPr>
            </w:pPr>
            <w:bookmarkStart w:id="4" w:name="ЭрСрПр"/>
            <w:r>
              <w:rPr>
                <w:b/>
                <w:bCs/>
                <w:color w:val="000000"/>
              </w:rPr>
              <w:t>ЭрСрПр</w:t>
            </w:r>
            <w:bookmarkEnd w:id="4"/>
          </w:p>
        </w:tc>
      </w:tr>
      <w:tr w:rsidR="006E6CF2" w:rsidRPr="00527494" w:rsidTr="009F59DA">
        <w:trPr>
          <w:trHeight w:val="225"/>
        </w:trPr>
        <w:tc>
          <w:tcPr>
            <w:tcW w:w="529" w:type="dxa"/>
            <w:tcBorders>
              <w:top w:val="single" w:sz="4" w:space="0" w:color="auto"/>
            </w:tcBorders>
          </w:tcPr>
          <w:p w:rsidR="006E6CF2" w:rsidRPr="00527494" w:rsidRDefault="006E6CF2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207" w:type="dxa"/>
            <w:tcBorders>
              <w:top w:val="single" w:sz="4" w:space="0" w:color="auto"/>
            </w:tcBorders>
          </w:tcPr>
          <w:p w:rsidR="006E6CF2" w:rsidRPr="00527494" w:rsidRDefault="006E6CF2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Производство тромбоконц-та</w:t>
            </w: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6E6CF2" w:rsidRPr="00D84709" w:rsidRDefault="006E6CF2" w:rsidP="00D8470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auto"/>
            </w:tcBorders>
            <w:vAlign w:val="bottom"/>
          </w:tcPr>
          <w:p w:rsidR="006E6CF2" w:rsidRDefault="006E6CF2">
            <w:pPr>
              <w:jc w:val="right"/>
              <w:rPr>
                <w:color w:val="000000"/>
              </w:rPr>
            </w:pPr>
          </w:p>
        </w:tc>
        <w:tc>
          <w:tcPr>
            <w:tcW w:w="1833" w:type="dxa"/>
            <w:tcBorders>
              <w:top w:val="single" w:sz="4" w:space="0" w:color="auto"/>
            </w:tcBorders>
            <w:vAlign w:val="bottom"/>
          </w:tcPr>
          <w:p w:rsidR="006E6CF2" w:rsidRDefault="006E6CF2">
            <w:pPr>
              <w:jc w:val="right"/>
              <w:rPr>
                <w:color w:val="000000"/>
              </w:rPr>
            </w:pPr>
          </w:p>
        </w:tc>
      </w:tr>
    </w:tbl>
    <w:p w:rsidR="00245A20" w:rsidRPr="00896175" w:rsidRDefault="00B262A6" w:rsidP="009937B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AE4607">
        <w:rPr>
          <w:rFonts w:ascii="Times New Roman" w:hAnsi="Times New Roman"/>
          <w:b/>
          <w:sz w:val="28"/>
          <w:szCs w:val="28"/>
        </w:rPr>
        <w:t xml:space="preserve"> </w:t>
      </w:r>
      <w:r w:rsidR="00361363" w:rsidRPr="00F87318">
        <w:rPr>
          <w:rFonts w:ascii="Times New Roman" w:hAnsi="Times New Roman"/>
          <w:b/>
          <w:sz w:val="28"/>
          <w:szCs w:val="28"/>
        </w:rPr>
        <w:t xml:space="preserve">Заготовлено </w:t>
      </w:r>
      <w:r w:rsidR="00CC4653">
        <w:rPr>
          <w:rFonts w:ascii="Times New Roman" w:hAnsi="Times New Roman"/>
          <w:b/>
          <w:sz w:val="28"/>
          <w:szCs w:val="28"/>
        </w:rPr>
        <w:t>и использо</w:t>
      </w:r>
      <w:r w:rsidR="00E96946">
        <w:rPr>
          <w:rFonts w:ascii="Times New Roman" w:hAnsi="Times New Roman"/>
          <w:b/>
          <w:sz w:val="28"/>
          <w:szCs w:val="28"/>
        </w:rPr>
        <w:t>вано донорской крови</w:t>
      </w:r>
      <w:r w:rsidR="00997F42">
        <w:rPr>
          <w:rFonts w:ascii="Times New Roman" w:hAnsi="Times New Roman"/>
          <w:b/>
          <w:sz w:val="28"/>
          <w:szCs w:val="28"/>
        </w:rPr>
        <w:t xml:space="preserve"> </w:t>
      </w:r>
      <w:r w:rsidR="00FC7EB7">
        <w:rPr>
          <w:rFonts w:ascii="Times New Roman" w:hAnsi="Times New Roman"/>
          <w:b/>
          <w:sz w:val="28"/>
          <w:szCs w:val="28"/>
        </w:rPr>
        <w:t xml:space="preserve"> с</w:t>
      </w:r>
      <w:r w:rsidR="004E0312" w:rsidRPr="004E0312">
        <w:rPr>
          <w:rFonts w:ascii="Times New Roman" w:hAnsi="Times New Roman"/>
          <w:b/>
          <w:sz w:val="28"/>
          <w:szCs w:val="28"/>
        </w:rPr>
        <w:t xml:space="preserve"> </w:t>
      </w:r>
      <w:r w:rsidR="004E0312" w:rsidRPr="004E0312">
        <w:rPr>
          <w:rFonts w:ascii="Times New Roman" w:hAnsi="Times New Roman"/>
          <w:b/>
          <w:sz w:val="24"/>
          <w:szCs w:val="24"/>
        </w:rPr>
        <w:t>01</w:t>
      </w:r>
      <w:r w:rsidR="007B66E9">
        <w:rPr>
          <w:rFonts w:ascii="Times New Roman" w:hAnsi="Times New Roman"/>
          <w:b/>
          <w:sz w:val="24"/>
          <w:szCs w:val="24"/>
        </w:rPr>
        <w:t>.0</w:t>
      </w:r>
      <w:r w:rsidR="004E0312" w:rsidRPr="004E0312">
        <w:rPr>
          <w:rFonts w:ascii="Times New Roman" w:hAnsi="Times New Roman"/>
          <w:b/>
          <w:sz w:val="24"/>
          <w:szCs w:val="24"/>
        </w:rPr>
        <w:t>8</w:t>
      </w:r>
      <w:r w:rsidR="001A6127">
        <w:rPr>
          <w:rFonts w:ascii="Times New Roman" w:hAnsi="Times New Roman"/>
          <w:b/>
          <w:sz w:val="24"/>
          <w:szCs w:val="24"/>
        </w:rPr>
        <w:t xml:space="preserve">.16  по </w:t>
      </w:r>
      <w:r w:rsidR="004E0312" w:rsidRPr="004E0312">
        <w:rPr>
          <w:rFonts w:ascii="Times New Roman" w:hAnsi="Times New Roman"/>
          <w:b/>
          <w:sz w:val="24"/>
          <w:szCs w:val="24"/>
        </w:rPr>
        <w:t>05</w:t>
      </w:r>
      <w:r w:rsidR="00245A20">
        <w:rPr>
          <w:rFonts w:ascii="Times New Roman" w:hAnsi="Times New Roman"/>
          <w:b/>
          <w:sz w:val="24"/>
          <w:szCs w:val="24"/>
        </w:rPr>
        <w:t>.0</w:t>
      </w:r>
      <w:r w:rsidR="004E0312" w:rsidRPr="004E0312">
        <w:rPr>
          <w:rFonts w:ascii="Times New Roman" w:hAnsi="Times New Roman"/>
          <w:b/>
          <w:sz w:val="24"/>
          <w:szCs w:val="24"/>
        </w:rPr>
        <w:t>8</w:t>
      </w:r>
      <w:r w:rsidR="00B81A10" w:rsidRPr="00B81A10">
        <w:rPr>
          <w:rFonts w:ascii="Times New Roman" w:hAnsi="Times New Roman"/>
          <w:b/>
          <w:sz w:val="24"/>
          <w:szCs w:val="24"/>
        </w:rPr>
        <w:t>.16</w:t>
      </w:r>
    </w:p>
    <w:p w:rsidR="00361363" w:rsidRPr="009937B7" w:rsidRDefault="00361363" w:rsidP="009937B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87318">
        <w:rPr>
          <w:rFonts w:ascii="Times New Roman" w:hAnsi="Times New Roman"/>
          <w:sz w:val="24"/>
          <w:szCs w:val="24"/>
        </w:rPr>
        <w:t>(за неделю текущего месяца)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80"/>
        <w:gridCol w:w="1585"/>
        <w:gridCol w:w="1978"/>
        <w:gridCol w:w="1344"/>
        <w:gridCol w:w="1459"/>
        <w:gridCol w:w="1587"/>
      </w:tblGrid>
      <w:tr w:rsidR="00361363" w:rsidRPr="00527494" w:rsidTr="00527494">
        <w:trPr>
          <w:trHeight w:val="239"/>
        </w:trPr>
        <w:tc>
          <w:tcPr>
            <w:tcW w:w="1580" w:type="dxa"/>
            <w:vMerge w:val="restart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  <w:vMerge w:val="restart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Заготовлено цельной крови, л</w:t>
            </w:r>
          </w:p>
        </w:tc>
        <w:tc>
          <w:tcPr>
            <w:tcW w:w="1978" w:type="dxa"/>
            <w:vMerge w:val="restart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Возвращено Э.М. донору в процессе плазмафереза, л</w:t>
            </w:r>
          </w:p>
        </w:tc>
        <w:tc>
          <w:tcPr>
            <w:tcW w:w="2803" w:type="dxa"/>
            <w:gridSpan w:val="2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Забраковано, л</w:t>
            </w:r>
          </w:p>
        </w:tc>
        <w:tc>
          <w:tcPr>
            <w:tcW w:w="1587" w:type="dxa"/>
            <w:vMerge w:val="restart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Произведено годной для лечебных целей, л</w:t>
            </w:r>
          </w:p>
        </w:tc>
      </w:tr>
      <w:tr w:rsidR="00361363" w:rsidRPr="00527494" w:rsidTr="00FF4C69">
        <w:trPr>
          <w:trHeight w:val="852"/>
        </w:trPr>
        <w:tc>
          <w:tcPr>
            <w:tcW w:w="1580" w:type="dxa"/>
            <w:vMerge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  <w:vMerge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1459" w:type="dxa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1587" w:type="dxa"/>
            <w:vMerge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1363" w:rsidRPr="00527494" w:rsidTr="00FF4C69">
        <w:trPr>
          <w:trHeight w:val="984"/>
        </w:trPr>
        <w:tc>
          <w:tcPr>
            <w:tcW w:w="1580" w:type="dxa"/>
          </w:tcPr>
          <w:p w:rsidR="00361363" w:rsidRPr="00527494" w:rsidRDefault="003613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1585" w:type="dxa"/>
          </w:tcPr>
          <w:p w:rsidR="00595891" w:rsidRPr="004E0312" w:rsidRDefault="004E0312" w:rsidP="004E03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47,387</w:t>
            </w:r>
          </w:p>
        </w:tc>
        <w:tc>
          <w:tcPr>
            <w:tcW w:w="1978" w:type="dxa"/>
          </w:tcPr>
          <w:p w:rsidR="00174DB3" w:rsidRPr="004E0312" w:rsidRDefault="004E0312" w:rsidP="004E03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9,393</w:t>
            </w:r>
          </w:p>
        </w:tc>
        <w:tc>
          <w:tcPr>
            <w:tcW w:w="1344" w:type="dxa"/>
          </w:tcPr>
          <w:p w:rsidR="005746A9" w:rsidRPr="004E0312" w:rsidRDefault="004E0312" w:rsidP="009D1AED">
            <w:pPr>
              <w:tabs>
                <w:tab w:val="center" w:pos="607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4E0312">
              <w:rPr>
                <w:rFonts w:ascii="Times New Roman" w:hAnsi="Times New Roman"/>
                <w:sz w:val="16"/>
                <w:szCs w:val="16"/>
              </w:rPr>
              <w:t>Недобор эр вз</w:t>
            </w:r>
          </w:p>
          <w:p w:rsidR="00F9221A" w:rsidRDefault="004E0312" w:rsidP="009D1AED">
            <w:pPr>
              <w:tabs>
                <w:tab w:val="center" w:pos="607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Технический брак СЗП аппаратная</w:t>
            </w:r>
          </w:p>
          <w:p w:rsidR="00A93785" w:rsidRPr="00A93785" w:rsidRDefault="00A93785" w:rsidP="004E0312">
            <w:pPr>
              <w:tabs>
                <w:tab w:val="center" w:pos="607"/>
              </w:tabs>
              <w:spacing w:after="0" w:line="240" w:lineRule="auto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59" w:type="dxa"/>
          </w:tcPr>
          <w:p w:rsidR="00834C0F" w:rsidRPr="004E0312" w:rsidRDefault="004E0312" w:rsidP="009D1AE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E0312">
              <w:rPr>
                <w:rFonts w:ascii="Times New Roman" w:hAnsi="Times New Roman"/>
                <w:sz w:val="16"/>
                <w:szCs w:val="16"/>
              </w:rPr>
              <w:t>210</w:t>
            </w:r>
          </w:p>
          <w:p w:rsidR="00F9221A" w:rsidRPr="004E0312" w:rsidRDefault="00F9221A" w:rsidP="009D1AE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9B53EC" w:rsidRPr="004E0312" w:rsidRDefault="009B53EC" w:rsidP="00DA5BF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4E0312" w:rsidRPr="00A93785" w:rsidRDefault="004E0312" w:rsidP="00DA5BF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1587" w:type="dxa"/>
          </w:tcPr>
          <w:p w:rsidR="00651107" w:rsidRPr="005A114F" w:rsidRDefault="00AA4F2A" w:rsidP="009960C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27494">
              <w:rPr>
                <w:rFonts w:ascii="Times New Roman" w:hAnsi="Times New Roman"/>
                <w:sz w:val="18"/>
                <w:szCs w:val="18"/>
              </w:rPr>
              <w:t>Эр.в.(014)-</w:t>
            </w:r>
            <w:r w:rsidR="00425259" w:rsidRPr="005A114F">
              <w:rPr>
                <w:rFonts w:ascii="Times New Roman" w:hAnsi="Times New Roman"/>
                <w:sz w:val="18"/>
                <w:szCs w:val="18"/>
              </w:rPr>
              <w:t>18,840</w:t>
            </w:r>
          </w:p>
          <w:p w:rsidR="001569C6" w:rsidRDefault="00233B99" w:rsidP="005274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27494">
              <w:rPr>
                <w:rFonts w:ascii="Times New Roman" w:hAnsi="Times New Roman"/>
                <w:sz w:val="18"/>
                <w:szCs w:val="18"/>
              </w:rPr>
              <w:t>Эр.в.(009)</w:t>
            </w:r>
            <w:r w:rsidR="002713B7">
              <w:rPr>
                <w:rFonts w:ascii="Times New Roman" w:hAnsi="Times New Roman"/>
                <w:sz w:val="18"/>
                <w:szCs w:val="18"/>
              </w:rPr>
              <w:t>-</w:t>
            </w:r>
          </w:p>
          <w:p w:rsidR="00BE2DE3" w:rsidRPr="00527494" w:rsidRDefault="00BE2DE3" w:rsidP="005274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Эр.м(002)-</w:t>
            </w:r>
          </w:p>
          <w:p w:rsidR="009D62AE" w:rsidRPr="00AA66FC" w:rsidRDefault="00303B66" w:rsidP="004E031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СЗП</w:t>
            </w:r>
            <w:r w:rsidR="00A63F66">
              <w:rPr>
                <w:rFonts w:ascii="Times New Roman" w:hAnsi="Times New Roman"/>
                <w:sz w:val="18"/>
                <w:szCs w:val="18"/>
              </w:rPr>
              <w:t>-</w:t>
            </w:r>
            <w:r w:rsidR="004E0312">
              <w:rPr>
                <w:rFonts w:ascii="Times New Roman" w:hAnsi="Times New Roman"/>
                <w:sz w:val="18"/>
                <w:szCs w:val="18"/>
              </w:rPr>
              <w:t>23,210</w:t>
            </w:r>
          </w:p>
        </w:tc>
      </w:tr>
      <w:tr w:rsidR="004C5443" w:rsidRPr="00527494" w:rsidTr="00834C0F">
        <w:trPr>
          <w:trHeight w:val="619"/>
        </w:trPr>
        <w:tc>
          <w:tcPr>
            <w:tcW w:w="1580" w:type="dxa"/>
          </w:tcPr>
          <w:p w:rsidR="004C5443" w:rsidRPr="00527494" w:rsidRDefault="004C544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В т.ч. в выезных условиях</w:t>
            </w:r>
          </w:p>
        </w:tc>
        <w:tc>
          <w:tcPr>
            <w:tcW w:w="1585" w:type="dxa"/>
          </w:tcPr>
          <w:p w:rsidR="004C5443" w:rsidRPr="00527494" w:rsidRDefault="004C544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4C5443" w:rsidRPr="00527494" w:rsidRDefault="004C544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:rsidR="004C5443" w:rsidRPr="00527494" w:rsidRDefault="004C5443" w:rsidP="00527494">
            <w:pPr>
              <w:tabs>
                <w:tab w:val="center" w:pos="607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4C5443" w:rsidRPr="00527494" w:rsidRDefault="004C5443" w:rsidP="00527494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587" w:type="dxa"/>
          </w:tcPr>
          <w:p w:rsidR="004C5443" w:rsidRPr="00527494" w:rsidRDefault="004C5443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588F" w:rsidRDefault="00776BB2" w:rsidP="0059589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:rsidR="0090588F" w:rsidRPr="00F87318" w:rsidRDefault="0090588F" w:rsidP="00E7604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87318">
        <w:rPr>
          <w:rFonts w:ascii="Times New Roman" w:hAnsi="Times New Roman"/>
          <w:b/>
          <w:sz w:val="28"/>
          <w:szCs w:val="28"/>
        </w:rPr>
        <w:t>Выдача трансфузионных сред в учреждения здравоохранения</w:t>
      </w:r>
    </w:p>
    <w:p w:rsidR="0090588F" w:rsidRPr="00F87318" w:rsidRDefault="0090588F" w:rsidP="0090588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87318">
        <w:rPr>
          <w:rFonts w:ascii="Times New Roman" w:hAnsi="Times New Roman"/>
          <w:b/>
          <w:sz w:val="28"/>
          <w:szCs w:val="28"/>
        </w:rPr>
        <w:t>Красноярского края.</w:t>
      </w:r>
    </w:p>
    <w:p w:rsidR="0090588F" w:rsidRPr="00F87318" w:rsidRDefault="00362761" w:rsidP="00B81A1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</w:t>
      </w:r>
      <w:r w:rsidR="004E0312">
        <w:rPr>
          <w:rFonts w:ascii="Times New Roman" w:hAnsi="Times New Roman"/>
          <w:sz w:val="24"/>
          <w:szCs w:val="24"/>
        </w:rPr>
        <w:t>01</w:t>
      </w:r>
      <w:r w:rsidR="00B81A10">
        <w:rPr>
          <w:rFonts w:ascii="Times New Roman" w:hAnsi="Times New Roman"/>
          <w:sz w:val="24"/>
          <w:szCs w:val="24"/>
        </w:rPr>
        <w:t>.0</w:t>
      </w:r>
      <w:r w:rsidR="004E0312">
        <w:rPr>
          <w:rFonts w:ascii="Times New Roman" w:hAnsi="Times New Roman"/>
          <w:sz w:val="24"/>
          <w:szCs w:val="24"/>
        </w:rPr>
        <w:t>8</w:t>
      </w:r>
      <w:r w:rsidR="00B81A10">
        <w:rPr>
          <w:rFonts w:ascii="Times New Roman" w:hAnsi="Times New Roman"/>
          <w:sz w:val="24"/>
          <w:szCs w:val="24"/>
        </w:rPr>
        <w:t xml:space="preserve">.16  </w:t>
      </w:r>
      <w:r w:rsidR="00B81A10" w:rsidRPr="00F87318">
        <w:rPr>
          <w:rFonts w:ascii="Times New Roman" w:hAnsi="Times New Roman"/>
          <w:sz w:val="24"/>
          <w:szCs w:val="24"/>
        </w:rPr>
        <w:t>по</w:t>
      </w:r>
      <w:r w:rsidR="00CD0BEC">
        <w:rPr>
          <w:rFonts w:ascii="Times New Roman" w:hAnsi="Times New Roman"/>
          <w:sz w:val="24"/>
          <w:szCs w:val="24"/>
        </w:rPr>
        <w:t xml:space="preserve"> </w:t>
      </w:r>
      <w:r w:rsidR="004E0312">
        <w:rPr>
          <w:rFonts w:ascii="Times New Roman" w:hAnsi="Times New Roman"/>
          <w:sz w:val="24"/>
          <w:szCs w:val="24"/>
        </w:rPr>
        <w:t>05</w:t>
      </w:r>
      <w:r w:rsidR="00B81A10">
        <w:rPr>
          <w:rFonts w:ascii="Times New Roman" w:hAnsi="Times New Roman"/>
          <w:sz w:val="24"/>
          <w:szCs w:val="24"/>
        </w:rPr>
        <w:t>.</w:t>
      </w:r>
      <w:r w:rsidR="0003522E">
        <w:rPr>
          <w:rFonts w:ascii="Times New Roman" w:hAnsi="Times New Roman"/>
          <w:sz w:val="24"/>
          <w:szCs w:val="24"/>
        </w:rPr>
        <w:t>0</w:t>
      </w:r>
      <w:r w:rsidR="004E0312">
        <w:rPr>
          <w:rFonts w:ascii="Times New Roman" w:hAnsi="Times New Roman"/>
          <w:sz w:val="24"/>
          <w:szCs w:val="24"/>
        </w:rPr>
        <w:t>8</w:t>
      </w:r>
      <w:r w:rsidR="00B81A10">
        <w:rPr>
          <w:rFonts w:ascii="Times New Roman" w:hAnsi="Times New Roman"/>
          <w:sz w:val="24"/>
          <w:szCs w:val="24"/>
        </w:rPr>
        <w:t>.16</w:t>
      </w:r>
    </w:p>
    <w:p w:rsidR="0090588F" w:rsidRPr="00AE4607" w:rsidRDefault="0090588F" w:rsidP="0090588F">
      <w:pPr>
        <w:spacing w:after="0"/>
        <w:jc w:val="center"/>
        <w:rPr>
          <w:rFonts w:ascii="Times New Roman" w:hAnsi="Times New Roman"/>
          <w:sz w:val="18"/>
          <w:szCs w:val="18"/>
        </w:rPr>
      </w:pPr>
      <w:r w:rsidRPr="00AE4607">
        <w:rPr>
          <w:rFonts w:ascii="Times New Roman" w:hAnsi="Times New Roman"/>
          <w:sz w:val="18"/>
          <w:szCs w:val="18"/>
        </w:rPr>
        <w:t>(за неделю текущего месяца)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5"/>
        <w:gridCol w:w="2442"/>
        <w:gridCol w:w="1032"/>
        <w:gridCol w:w="1032"/>
        <w:gridCol w:w="1032"/>
        <w:gridCol w:w="1017"/>
        <w:gridCol w:w="1295"/>
        <w:gridCol w:w="1216"/>
      </w:tblGrid>
      <w:tr w:rsidR="0090588F" w:rsidRPr="00527494" w:rsidTr="00527494">
        <w:tc>
          <w:tcPr>
            <w:tcW w:w="505" w:type="dxa"/>
            <w:vMerge w:val="restart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42" w:type="dxa"/>
            <w:vMerge w:val="restart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Наименование среды</w:t>
            </w:r>
          </w:p>
        </w:tc>
        <w:tc>
          <w:tcPr>
            <w:tcW w:w="4113" w:type="dxa"/>
            <w:gridSpan w:val="4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Заявки учреждений здравоохранения</w:t>
            </w:r>
          </w:p>
        </w:tc>
        <w:tc>
          <w:tcPr>
            <w:tcW w:w="2511" w:type="dxa"/>
            <w:gridSpan w:val="2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% выполнения</w:t>
            </w:r>
          </w:p>
        </w:tc>
      </w:tr>
      <w:tr w:rsidR="0090588F" w:rsidRPr="00527494" w:rsidTr="005840BF">
        <w:tc>
          <w:tcPr>
            <w:tcW w:w="505" w:type="dxa"/>
            <w:vMerge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vMerge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городские</w:t>
            </w:r>
          </w:p>
        </w:tc>
        <w:tc>
          <w:tcPr>
            <w:tcW w:w="2049" w:type="dxa"/>
            <w:gridSpan w:val="2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районые</w:t>
            </w:r>
          </w:p>
        </w:tc>
        <w:tc>
          <w:tcPr>
            <w:tcW w:w="1295" w:type="dxa"/>
            <w:vMerge w:val="restart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 xml:space="preserve">Городские </w:t>
            </w:r>
          </w:p>
        </w:tc>
        <w:tc>
          <w:tcPr>
            <w:tcW w:w="1216" w:type="dxa"/>
            <w:vMerge w:val="restart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районные</w:t>
            </w:r>
          </w:p>
        </w:tc>
      </w:tr>
      <w:tr w:rsidR="0090588F" w:rsidRPr="00527494" w:rsidTr="005840BF">
        <w:tc>
          <w:tcPr>
            <w:tcW w:w="505" w:type="dxa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1032" w:type="dxa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Дозы</w:t>
            </w:r>
          </w:p>
        </w:tc>
        <w:tc>
          <w:tcPr>
            <w:tcW w:w="1032" w:type="dxa"/>
          </w:tcPr>
          <w:p w:rsidR="0090588F" w:rsidRPr="00527494" w:rsidRDefault="00944DD9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1017" w:type="dxa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дозы</w:t>
            </w:r>
          </w:p>
        </w:tc>
        <w:tc>
          <w:tcPr>
            <w:tcW w:w="1295" w:type="dxa"/>
            <w:vMerge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588F" w:rsidRPr="00527494" w:rsidTr="005840BF">
        <w:tc>
          <w:tcPr>
            <w:tcW w:w="505" w:type="dxa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42" w:type="dxa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эритроцитная взвесь</w:t>
            </w:r>
          </w:p>
        </w:tc>
        <w:tc>
          <w:tcPr>
            <w:tcW w:w="1032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90588F" w:rsidRPr="00527494" w:rsidRDefault="0090588F" w:rsidP="00FF6D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588F" w:rsidRPr="00527494" w:rsidTr="005840BF">
        <w:tc>
          <w:tcPr>
            <w:tcW w:w="505" w:type="dxa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42" w:type="dxa"/>
          </w:tcPr>
          <w:p w:rsidR="0090588F" w:rsidRPr="00527494" w:rsidRDefault="0090588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Эритроцитная масса</w:t>
            </w:r>
            <w:r w:rsidR="00C43AD3">
              <w:rPr>
                <w:rFonts w:ascii="Times New Roman" w:hAnsi="Times New Roman"/>
                <w:sz w:val="24"/>
                <w:szCs w:val="24"/>
              </w:rPr>
              <w:t xml:space="preserve"> фильтр.</w:t>
            </w:r>
          </w:p>
        </w:tc>
        <w:tc>
          <w:tcPr>
            <w:tcW w:w="1032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90588F" w:rsidRPr="00527494" w:rsidRDefault="0090588F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ECE" w:rsidRPr="00527494" w:rsidTr="005840BF"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42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Э.взвесь фильтрован.</w:t>
            </w:r>
          </w:p>
        </w:tc>
        <w:tc>
          <w:tcPr>
            <w:tcW w:w="1032" w:type="dxa"/>
          </w:tcPr>
          <w:p w:rsidR="006B1ECE" w:rsidRPr="003274BE" w:rsidRDefault="00425259" w:rsidP="004252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3,290</w:t>
            </w:r>
          </w:p>
        </w:tc>
        <w:tc>
          <w:tcPr>
            <w:tcW w:w="1032" w:type="dxa"/>
          </w:tcPr>
          <w:p w:rsidR="006B1ECE" w:rsidRPr="003274BE" w:rsidRDefault="00425259" w:rsidP="004252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32" w:type="dxa"/>
          </w:tcPr>
          <w:p w:rsidR="006B1ECE" w:rsidRPr="003274BE" w:rsidRDefault="00425259" w:rsidP="007B7D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3,530</w:t>
            </w:r>
          </w:p>
        </w:tc>
        <w:tc>
          <w:tcPr>
            <w:tcW w:w="1017" w:type="dxa"/>
          </w:tcPr>
          <w:p w:rsidR="006B1ECE" w:rsidRPr="003274BE" w:rsidRDefault="00425259" w:rsidP="00963F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95" w:type="dxa"/>
          </w:tcPr>
          <w:p w:rsidR="006B1ECE" w:rsidRPr="003274BE" w:rsidRDefault="00425259" w:rsidP="008C12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216" w:type="dxa"/>
          </w:tcPr>
          <w:p w:rsidR="006B1ECE" w:rsidRPr="003274BE" w:rsidRDefault="00425259" w:rsidP="00C26D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101</w:t>
            </w:r>
          </w:p>
        </w:tc>
      </w:tr>
      <w:tr w:rsidR="006B1ECE" w:rsidRPr="00527494" w:rsidTr="005840BF"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42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Э.взвесь фильт.без ЛТС</w:t>
            </w: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ECE" w:rsidRPr="00527494" w:rsidTr="00066B38">
        <w:trPr>
          <w:trHeight w:val="191"/>
        </w:trPr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42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тромбоконцетрат</w:t>
            </w: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ECE" w:rsidRPr="00527494" w:rsidTr="005840BF"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42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Эр.взвесь с физ. Р-ом (отмытые эритроц.)</w:t>
            </w: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ECE" w:rsidRPr="00527494" w:rsidTr="005840BF">
        <w:trPr>
          <w:trHeight w:val="783"/>
        </w:trPr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42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Свежезамороженная карантинизированная плазма</w:t>
            </w:r>
          </w:p>
        </w:tc>
        <w:tc>
          <w:tcPr>
            <w:tcW w:w="1032" w:type="dxa"/>
          </w:tcPr>
          <w:p w:rsidR="006B1ECE" w:rsidRPr="003274BE" w:rsidRDefault="00425259" w:rsidP="00BB01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1,160</w:t>
            </w:r>
          </w:p>
        </w:tc>
        <w:tc>
          <w:tcPr>
            <w:tcW w:w="1032" w:type="dxa"/>
          </w:tcPr>
          <w:p w:rsidR="001D1C93" w:rsidRPr="003274BE" w:rsidRDefault="00425259" w:rsidP="00C26D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2" w:type="dxa"/>
          </w:tcPr>
          <w:p w:rsidR="006B1ECE" w:rsidRPr="003274BE" w:rsidRDefault="00425259" w:rsidP="004252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2,900</w:t>
            </w:r>
          </w:p>
        </w:tc>
        <w:tc>
          <w:tcPr>
            <w:tcW w:w="1017" w:type="dxa"/>
          </w:tcPr>
          <w:p w:rsidR="006B1ECE" w:rsidRPr="003274BE" w:rsidRDefault="00425259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95" w:type="dxa"/>
          </w:tcPr>
          <w:p w:rsidR="006B1ECE" w:rsidRPr="003274BE" w:rsidRDefault="00425259" w:rsidP="00C26D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1216" w:type="dxa"/>
          </w:tcPr>
          <w:p w:rsidR="006B1ECE" w:rsidRPr="003274BE" w:rsidRDefault="00425259" w:rsidP="009443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6B1ECE" w:rsidRPr="00527494" w:rsidTr="005840BF">
        <w:trPr>
          <w:trHeight w:val="783"/>
        </w:trPr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442" w:type="dxa"/>
          </w:tcPr>
          <w:p w:rsidR="006B1ECE" w:rsidRPr="00527494" w:rsidRDefault="006B1ECE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Замороженная карантинизированная плазма</w:t>
            </w: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ECE" w:rsidRPr="00527494" w:rsidTr="005840BF">
        <w:trPr>
          <w:trHeight w:val="783"/>
        </w:trPr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442" w:type="dxa"/>
          </w:tcPr>
          <w:p w:rsidR="006B1ECE" w:rsidRPr="00527494" w:rsidRDefault="006B1ECE" w:rsidP="00F649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ЗП вирусинактивиров.</w:t>
            </w: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ECE" w:rsidRPr="00527494" w:rsidTr="005840BF">
        <w:trPr>
          <w:trHeight w:val="427"/>
        </w:trPr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442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криопреципетат</w:t>
            </w: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ECE" w:rsidRPr="00527494" w:rsidTr="005840BF">
        <w:trPr>
          <w:trHeight w:val="419"/>
        </w:trPr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42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Перфторан</w:t>
            </w: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B1ECE" w:rsidRPr="00527494" w:rsidRDefault="006B1ECE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ECE" w:rsidRPr="00527494" w:rsidTr="005840BF">
        <w:trPr>
          <w:trHeight w:val="783"/>
        </w:trPr>
        <w:tc>
          <w:tcPr>
            <w:tcW w:w="505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442" w:type="dxa"/>
          </w:tcPr>
          <w:p w:rsidR="006B1ECE" w:rsidRPr="00527494" w:rsidRDefault="006B1EC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СЗП вирусинактивиров.</w:t>
            </w:r>
          </w:p>
        </w:tc>
        <w:tc>
          <w:tcPr>
            <w:tcW w:w="1032" w:type="dxa"/>
          </w:tcPr>
          <w:p w:rsidR="00944DD9" w:rsidRPr="003274BE" w:rsidRDefault="00425259" w:rsidP="00F34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1,240</w:t>
            </w:r>
          </w:p>
        </w:tc>
        <w:tc>
          <w:tcPr>
            <w:tcW w:w="1032" w:type="dxa"/>
          </w:tcPr>
          <w:p w:rsidR="006B1ECE" w:rsidRPr="003274BE" w:rsidRDefault="00425259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2" w:type="dxa"/>
          </w:tcPr>
          <w:p w:rsidR="006B1ECE" w:rsidRPr="003274BE" w:rsidRDefault="00425259" w:rsidP="00BB01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4,250</w:t>
            </w:r>
          </w:p>
        </w:tc>
        <w:tc>
          <w:tcPr>
            <w:tcW w:w="1017" w:type="dxa"/>
          </w:tcPr>
          <w:p w:rsidR="006B1ECE" w:rsidRPr="003274BE" w:rsidRDefault="00425259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295" w:type="dxa"/>
          </w:tcPr>
          <w:p w:rsidR="00E41547" w:rsidRPr="003274BE" w:rsidRDefault="00425259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216" w:type="dxa"/>
          </w:tcPr>
          <w:p w:rsidR="006B1ECE" w:rsidRPr="003274BE" w:rsidRDefault="00425259" w:rsidP="00BF4F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101</w:t>
            </w:r>
          </w:p>
        </w:tc>
      </w:tr>
    </w:tbl>
    <w:p w:rsidR="0017696D" w:rsidRDefault="0017696D" w:rsidP="0003522E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620D1" w:rsidRPr="00F87318" w:rsidRDefault="00195E63" w:rsidP="00051D8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87318">
        <w:rPr>
          <w:rFonts w:ascii="Times New Roman" w:hAnsi="Times New Roman"/>
          <w:b/>
          <w:sz w:val="28"/>
          <w:szCs w:val="28"/>
        </w:rPr>
        <w:t>Выдача трансфузионных сред в учреждения здравоохранения</w:t>
      </w:r>
    </w:p>
    <w:p w:rsidR="004A4EA3" w:rsidRDefault="004A4EA3" w:rsidP="004A4EA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Красноярского края  у которых нет лиценции.</w:t>
      </w:r>
    </w:p>
    <w:p w:rsidR="004A4EA3" w:rsidRPr="004A4EA3" w:rsidRDefault="00185A92" w:rsidP="004A4EA3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</w:t>
      </w:r>
      <w:r w:rsidR="00E075C8">
        <w:rPr>
          <w:rFonts w:ascii="Times New Roman" w:hAnsi="Times New Roman"/>
          <w:sz w:val="24"/>
          <w:szCs w:val="24"/>
        </w:rPr>
        <w:t>.</w:t>
      </w:r>
      <w:r w:rsidR="00FA1942">
        <w:rPr>
          <w:rFonts w:ascii="Times New Roman" w:hAnsi="Times New Roman"/>
          <w:sz w:val="24"/>
          <w:szCs w:val="24"/>
        </w:rPr>
        <w:t>.15</w:t>
      </w:r>
      <w:r>
        <w:rPr>
          <w:rFonts w:ascii="Times New Roman" w:hAnsi="Times New Roman"/>
          <w:sz w:val="24"/>
          <w:szCs w:val="24"/>
        </w:rPr>
        <w:t xml:space="preserve"> по </w:t>
      </w:r>
      <w:r w:rsidR="00E075C8">
        <w:rPr>
          <w:rFonts w:ascii="Times New Roman" w:hAnsi="Times New Roman"/>
          <w:sz w:val="24"/>
          <w:szCs w:val="24"/>
        </w:rPr>
        <w:t>.</w:t>
      </w:r>
      <w:r w:rsidR="00FA1942">
        <w:rPr>
          <w:rFonts w:ascii="Times New Roman" w:hAnsi="Times New Roman"/>
          <w:sz w:val="24"/>
          <w:szCs w:val="24"/>
        </w:rPr>
        <w:t>.15</w:t>
      </w:r>
    </w:p>
    <w:p w:rsidR="00195E63" w:rsidRPr="00AE4607" w:rsidRDefault="004A4EA3" w:rsidP="00195E63">
      <w:pPr>
        <w:spacing w:after="0"/>
        <w:jc w:val="center"/>
        <w:rPr>
          <w:rFonts w:ascii="Times New Roman" w:hAnsi="Times New Roman"/>
          <w:sz w:val="18"/>
          <w:szCs w:val="18"/>
        </w:rPr>
      </w:pPr>
      <w:r w:rsidRPr="00AE4607">
        <w:rPr>
          <w:rFonts w:ascii="Times New Roman" w:hAnsi="Times New Roman"/>
          <w:sz w:val="18"/>
          <w:szCs w:val="18"/>
        </w:rPr>
        <w:t xml:space="preserve"> </w:t>
      </w:r>
      <w:r w:rsidR="00195E63" w:rsidRPr="00AE4607">
        <w:rPr>
          <w:rFonts w:ascii="Times New Roman" w:hAnsi="Times New Roman"/>
          <w:sz w:val="18"/>
          <w:szCs w:val="18"/>
        </w:rPr>
        <w:t>(за неделю текущего месяца)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5"/>
        <w:gridCol w:w="2442"/>
        <w:gridCol w:w="1032"/>
        <w:gridCol w:w="1032"/>
        <w:gridCol w:w="1032"/>
        <w:gridCol w:w="1017"/>
        <w:gridCol w:w="1295"/>
        <w:gridCol w:w="1216"/>
      </w:tblGrid>
      <w:tr w:rsidR="00195E63" w:rsidRPr="00527494" w:rsidTr="00527494">
        <w:tc>
          <w:tcPr>
            <w:tcW w:w="505" w:type="dxa"/>
            <w:vMerge w:val="restart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42" w:type="dxa"/>
            <w:vMerge w:val="restart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Наименование среды</w:t>
            </w:r>
          </w:p>
        </w:tc>
        <w:tc>
          <w:tcPr>
            <w:tcW w:w="4113" w:type="dxa"/>
            <w:gridSpan w:val="4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Заявки учреждений здравоохранения</w:t>
            </w:r>
          </w:p>
        </w:tc>
        <w:tc>
          <w:tcPr>
            <w:tcW w:w="2511" w:type="dxa"/>
            <w:gridSpan w:val="2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% выполнения</w:t>
            </w:r>
          </w:p>
        </w:tc>
      </w:tr>
      <w:tr w:rsidR="00195E63" w:rsidRPr="00527494" w:rsidTr="00527494">
        <w:tc>
          <w:tcPr>
            <w:tcW w:w="505" w:type="dxa"/>
            <w:vMerge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vMerge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городские</w:t>
            </w:r>
          </w:p>
        </w:tc>
        <w:tc>
          <w:tcPr>
            <w:tcW w:w="2049" w:type="dxa"/>
            <w:gridSpan w:val="2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районые</w:t>
            </w:r>
          </w:p>
        </w:tc>
        <w:tc>
          <w:tcPr>
            <w:tcW w:w="1295" w:type="dxa"/>
            <w:vMerge w:val="restart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 xml:space="preserve">Городские </w:t>
            </w:r>
          </w:p>
        </w:tc>
        <w:tc>
          <w:tcPr>
            <w:tcW w:w="1216" w:type="dxa"/>
            <w:vMerge w:val="restart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районные</w:t>
            </w:r>
          </w:p>
        </w:tc>
      </w:tr>
      <w:tr w:rsidR="00195E63" w:rsidRPr="00527494" w:rsidTr="00527494">
        <w:tc>
          <w:tcPr>
            <w:tcW w:w="50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Дозы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1017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дозы</w:t>
            </w:r>
          </w:p>
        </w:tc>
        <w:tc>
          <w:tcPr>
            <w:tcW w:w="1295" w:type="dxa"/>
            <w:vMerge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E63" w:rsidRPr="00527494" w:rsidTr="00527494">
        <w:tc>
          <w:tcPr>
            <w:tcW w:w="50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эритроцитная взвесь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195E63" w:rsidRPr="00527494" w:rsidRDefault="00195E63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E63" w:rsidRPr="00527494" w:rsidTr="00527494">
        <w:tc>
          <w:tcPr>
            <w:tcW w:w="50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Эритроцитная масса</w:t>
            </w:r>
            <w:r w:rsidR="00C43AD3">
              <w:rPr>
                <w:rFonts w:ascii="Times New Roman" w:hAnsi="Times New Roman"/>
                <w:sz w:val="24"/>
                <w:szCs w:val="24"/>
              </w:rPr>
              <w:t xml:space="preserve"> фильтр.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E63" w:rsidRPr="00527494" w:rsidTr="00527494">
        <w:tc>
          <w:tcPr>
            <w:tcW w:w="50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Э.взвесь фильтрован.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195E63" w:rsidRPr="00527494" w:rsidRDefault="00195E63" w:rsidP="00C43A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71AD" w:rsidRPr="00527494" w:rsidTr="007E7B9B">
        <w:trPr>
          <w:trHeight w:val="465"/>
        </w:trPr>
        <w:tc>
          <w:tcPr>
            <w:tcW w:w="505" w:type="dxa"/>
          </w:tcPr>
          <w:p w:rsidR="009A71AD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42" w:type="dxa"/>
          </w:tcPr>
          <w:p w:rsidR="009A71AD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Э.взвесь фильт.без ЛТС</w:t>
            </w:r>
          </w:p>
        </w:tc>
        <w:tc>
          <w:tcPr>
            <w:tcW w:w="1032" w:type="dxa"/>
          </w:tcPr>
          <w:p w:rsidR="009A71AD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A71AD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A71AD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9A71AD" w:rsidRPr="00527494" w:rsidRDefault="009A71AD" w:rsidP="00C43A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9A71AD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9A71AD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E63" w:rsidRPr="00527494" w:rsidTr="00527494">
        <w:tc>
          <w:tcPr>
            <w:tcW w:w="505" w:type="dxa"/>
          </w:tcPr>
          <w:p w:rsidR="00195E63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тромбоконцетрат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195E63" w:rsidRPr="00527494" w:rsidRDefault="00195E63" w:rsidP="00C43A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E63" w:rsidRPr="00527494" w:rsidTr="00527494">
        <w:tc>
          <w:tcPr>
            <w:tcW w:w="505" w:type="dxa"/>
          </w:tcPr>
          <w:p w:rsidR="00195E63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Эр.взвесь с физ. Р-ом (отмытые эритроц.)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195E63" w:rsidRPr="00527494" w:rsidRDefault="00195E63" w:rsidP="00C43A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E63" w:rsidRPr="00527494" w:rsidTr="007E7B9B">
        <w:trPr>
          <w:trHeight w:val="754"/>
        </w:trPr>
        <w:tc>
          <w:tcPr>
            <w:tcW w:w="505" w:type="dxa"/>
          </w:tcPr>
          <w:p w:rsidR="00195E63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Свежезамороженная карантинизированная плазма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195E63" w:rsidRPr="00527494" w:rsidRDefault="00195E63" w:rsidP="00C43A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195E63" w:rsidRPr="00527494" w:rsidRDefault="00195E63" w:rsidP="00F050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E63" w:rsidRPr="00527494" w:rsidTr="007E7B9B">
        <w:trPr>
          <w:trHeight w:val="767"/>
        </w:trPr>
        <w:tc>
          <w:tcPr>
            <w:tcW w:w="505" w:type="dxa"/>
          </w:tcPr>
          <w:p w:rsidR="00195E63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Замороженная карантинизированная плазма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195E63" w:rsidRPr="00527494" w:rsidRDefault="00195E63" w:rsidP="00C43A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E63" w:rsidRPr="00527494" w:rsidTr="007E7B9B">
        <w:trPr>
          <w:trHeight w:val="353"/>
        </w:trPr>
        <w:tc>
          <w:tcPr>
            <w:tcW w:w="505" w:type="dxa"/>
          </w:tcPr>
          <w:p w:rsidR="00195E63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криопреципетат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195E63" w:rsidRPr="00527494" w:rsidRDefault="00195E63" w:rsidP="00C43A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E63" w:rsidRPr="00527494" w:rsidTr="007E7B9B">
        <w:trPr>
          <w:trHeight w:val="147"/>
        </w:trPr>
        <w:tc>
          <w:tcPr>
            <w:tcW w:w="505" w:type="dxa"/>
          </w:tcPr>
          <w:p w:rsidR="00195E63" w:rsidRPr="00527494" w:rsidRDefault="009A71AD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44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Перфторан</w:t>
            </w: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195E63" w:rsidRPr="00527494" w:rsidRDefault="00195E6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7B3D" w:rsidRDefault="00457B3D" w:rsidP="001A4C3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F0E74" w:rsidRPr="00E855D9" w:rsidRDefault="00CF0E74" w:rsidP="003613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855D9">
        <w:rPr>
          <w:rFonts w:ascii="Times New Roman" w:hAnsi="Times New Roman"/>
          <w:b/>
          <w:sz w:val="24"/>
          <w:szCs w:val="24"/>
        </w:rPr>
        <w:t>Доноры и процедуры</w:t>
      </w:r>
    </w:p>
    <w:p w:rsidR="00B81A10" w:rsidRPr="00F87318" w:rsidRDefault="00B81A10" w:rsidP="00B81A1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87318">
        <w:rPr>
          <w:rFonts w:ascii="Times New Roman" w:hAnsi="Times New Roman"/>
          <w:sz w:val="24"/>
          <w:szCs w:val="24"/>
        </w:rPr>
        <w:t>С</w:t>
      </w:r>
      <w:r w:rsidR="0017696D">
        <w:rPr>
          <w:rFonts w:ascii="Times New Roman" w:hAnsi="Times New Roman"/>
          <w:sz w:val="24"/>
          <w:szCs w:val="24"/>
        </w:rPr>
        <w:t xml:space="preserve"> </w:t>
      </w:r>
      <w:r w:rsidR="00CD0BEC">
        <w:rPr>
          <w:rFonts w:ascii="Times New Roman" w:hAnsi="Times New Roman"/>
          <w:sz w:val="24"/>
          <w:szCs w:val="24"/>
        </w:rPr>
        <w:t>25</w:t>
      </w:r>
      <w:r w:rsidR="009135C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="00C15125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.16  </w:t>
      </w:r>
      <w:r w:rsidRPr="00F87318">
        <w:rPr>
          <w:rFonts w:ascii="Times New Roman" w:hAnsi="Times New Roman"/>
          <w:sz w:val="24"/>
          <w:szCs w:val="24"/>
        </w:rPr>
        <w:t>по</w:t>
      </w:r>
      <w:r w:rsidR="009857B6">
        <w:rPr>
          <w:rFonts w:ascii="Times New Roman" w:hAnsi="Times New Roman"/>
          <w:sz w:val="24"/>
          <w:szCs w:val="24"/>
        </w:rPr>
        <w:t xml:space="preserve"> </w:t>
      </w:r>
      <w:r w:rsidR="00B021B6">
        <w:rPr>
          <w:rFonts w:ascii="Times New Roman" w:hAnsi="Times New Roman"/>
          <w:sz w:val="24"/>
          <w:szCs w:val="24"/>
        </w:rPr>
        <w:t>2</w:t>
      </w:r>
      <w:r w:rsidR="00CD0BEC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.0</w:t>
      </w:r>
      <w:r w:rsidR="00DC76C7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.16</w:t>
      </w:r>
    </w:p>
    <w:p w:rsidR="00CF0E74" w:rsidRPr="00DF5D76" w:rsidRDefault="00B81A10" w:rsidP="00B81A1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F5D76">
        <w:rPr>
          <w:rFonts w:ascii="Times New Roman" w:hAnsi="Times New Roman"/>
          <w:sz w:val="24"/>
          <w:szCs w:val="24"/>
        </w:rPr>
        <w:t xml:space="preserve"> </w:t>
      </w:r>
      <w:r w:rsidR="00CF0E74" w:rsidRPr="00DF5D76">
        <w:rPr>
          <w:rFonts w:ascii="Times New Roman" w:hAnsi="Times New Roman"/>
          <w:sz w:val="24"/>
          <w:szCs w:val="24"/>
        </w:rPr>
        <w:t>(за неделю текущего месяца)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5245"/>
        <w:gridCol w:w="1985"/>
        <w:gridCol w:w="1666"/>
      </w:tblGrid>
      <w:tr w:rsidR="00CF0E74" w:rsidRPr="00527494" w:rsidTr="00527494">
        <w:tc>
          <w:tcPr>
            <w:tcW w:w="675" w:type="dxa"/>
          </w:tcPr>
          <w:p w:rsidR="00CF0E74" w:rsidRPr="00527494" w:rsidRDefault="00CF0E7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245" w:type="dxa"/>
          </w:tcPr>
          <w:p w:rsidR="00CF0E74" w:rsidRPr="00527494" w:rsidRDefault="00CF0E7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Показатели</w:t>
            </w:r>
          </w:p>
        </w:tc>
        <w:tc>
          <w:tcPr>
            <w:tcW w:w="1985" w:type="dxa"/>
          </w:tcPr>
          <w:p w:rsidR="00CF0E74" w:rsidRPr="00527494" w:rsidRDefault="00CF0E7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В ОКДК и ОЗК</w:t>
            </w:r>
          </w:p>
        </w:tc>
        <w:tc>
          <w:tcPr>
            <w:tcW w:w="1666" w:type="dxa"/>
          </w:tcPr>
          <w:p w:rsidR="00CF0E74" w:rsidRPr="00527494" w:rsidRDefault="00CF0E7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На выезде</w:t>
            </w:r>
          </w:p>
        </w:tc>
      </w:tr>
      <w:tr w:rsidR="00445313" w:rsidRPr="00527494" w:rsidTr="00527494"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445313" w:rsidRPr="00527494" w:rsidRDefault="00445313" w:rsidP="0052749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Обратилось человек для дачи крови (плазмы)</w:t>
            </w:r>
          </w:p>
        </w:tc>
        <w:tc>
          <w:tcPr>
            <w:tcW w:w="1985" w:type="dxa"/>
          </w:tcPr>
          <w:p w:rsidR="00445313" w:rsidRPr="00E62276" w:rsidRDefault="004E0312" w:rsidP="003D0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5313" w:rsidRPr="00527494" w:rsidTr="00527494"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445313" w:rsidRPr="00527494" w:rsidRDefault="00445313" w:rsidP="0052749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Отведено человек от донорства</w:t>
            </w:r>
          </w:p>
        </w:tc>
        <w:tc>
          <w:tcPr>
            <w:tcW w:w="1985" w:type="dxa"/>
          </w:tcPr>
          <w:p w:rsidR="00445313" w:rsidRPr="00E62276" w:rsidRDefault="004E0312" w:rsidP="003D0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5313" w:rsidRPr="00527494" w:rsidTr="00FC00DB">
        <w:trPr>
          <w:trHeight w:val="469"/>
        </w:trPr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445313" w:rsidRPr="00527494" w:rsidRDefault="00445313" w:rsidP="0052749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В т.ч. отведено чел. По предворительным анализам:</w:t>
            </w:r>
          </w:p>
        </w:tc>
        <w:tc>
          <w:tcPr>
            <w:tcW w:w="1985" w:type="dxa"/>
          </w:tcPr>
          <w:p w:rsidR="00445313" w:rsidRPr="00E62276" w:rsidRDefault="00CD0BEC" w:rsidP="003D0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5313" w:rsidRPr="00527494" w:rsidTr="00527494"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445313" w:rsidRPr="00527494" w:rsidRDefault="00445313" w:rsidP="0052749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Допущено человек к донации</w:t>
            </w:r>
          </w:p>
        </w:tc>
        <w:tc>
          <w:tcPr>
            <w:tcW w:w="1985" w:type="dxa"/>
          </w:tcPr>
          <w:p w:rsidR="00445313" w:rsidRPr="00E62276" w:rsidRDefault="004E0312" w:rsidP="003D0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5313" w:rsidRPr="00527494" w:rsidTr="00527494"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445313" w:rsidRPr="00527494" w:rsidRDefault="00445313" w:rsidP="0052749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Процедур всего</w:t>
            </w:r>
          </w:p>
        </w:tc>
        <w:tc>
          <w:tcPr>
            <w:tcW w:w="1985" w:type="dxa"/>
          </w:tcPr>
          <w:p w:rsidR="00445313" w:rsidRPr="00E62276" w:rsidRDefault="004E0312" w:rsidP="003D0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5313" w:rsidRPr="00527494" w:rsidTr="00527494"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45" w:type="dxa"/>
          </w:tcPr>
          <w:p w:rsidR="00445313" w:rsidRPr="00527494" w:rsidRDefault="00445313" w:rsidP="0052749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кроводач</w:t>
            </w:r>
          </w:p>
        </w:tc>
        <w:tc>
          <w:tcPr>
            <w:tcW w:w="1985" w:type="dxa"/>
          </w:tcPr>
          <w:p w:rsidR="00445313" w:rsidRPr="00E62276" w:rsidRDefault="004E0312" w:rsidP="003D0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5313" w:rsidRPr="00527494" w:rsidTr="00527494"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445313" w:rsidRPr="00527494" w:rsidRDefault="00445313" w:rsidP="0052749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плазмодач</w:t>
            </w:r>
          </w:p>
        </w:tc>
        <w:tc>
          <w:tcPr>
            <w:tcW w:w="1985" w:type="dxa"/>
          </w:tcPr>
          <w:p w:rsidR="00445313" w:rsidRPr="00E62276" w:rsidRDefault="004E0312" w:rsidP="003D0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5313" w:rsidRPr="00527494" w:rsidTr="00527494"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445313" w:rsidRPr="00527494" w:rsidRDefault="00445313" w:rsidP="0052749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1 в т.ч.</w:t>
            </w:r>
            <w:r w:rsidR="00100C68" w:rsidRPr="00527494">
              <w:rPr>
                <w:rFonts w:ascii="Times New Roman" w:hAnsi="Times New Roman"/>
                <w:b/>
                <w:sz w:val="24"/>
                <w:szCs w:val="24"/>
              </w:rPr>
              <w:t>тромбок-т</w:t>
            </w:r>
          </w:p>
        </w:tc>
        <w:tc>
          <w:tcPr>
            <w:tcW w:w="1985" w:type="dxa"/>
          </w:tcPr>
          <w:p w:rsidR="00445313" w:rsidRPr="00E62276" w:rsidRDefault="00445313" w:rsidP="003D0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5313" w:rsidRPr="00527494" w:rsidTr="00527494"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5245" w:type="dxa"/>
          </w:tcPr>
          <w:p w:rsidR="00445313" w:rsidRPr="00527494" w:rsidRDefault="00E62276" w:rsidP="0052749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1 в т.ч.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аппарат.пл-з</w:t>
            </w:r>
          </w:p>
        </w:tc>
        <w:tc>
          <w:tcPr>
            <w:tcW w:w="1985" w:type="dxa"/>
          </w:tcPr>
          <w:p w:rsidR="00445313" w:rsidRPr="00E62276" w:rsidRDefault="004E0312" w:rsidP="003D0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5313" w:rsidRPr="00527494" w:rsidTr="00527494">
        <w:tc>
          <w:tcPr>
            <w:tcW w:w="675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:rsidR="00445313" w:rsidRPr="00527494" w:rsidRDefault="00445313" w:rsidP="00527494">
            <w:pPr>
              <w:pStyle w:val="a4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7494">
              <w:rPr>
                <w:rFonts w:ascii="Times New Roman" w:hAnsi="Times New Roman"/>
                <w:b/>
                <w:sz w:val="24"/>
                <w:szCs w:val="24"/>
              </w:rPr>
              <w:t>Не взято</w:t>
            </w:r>
          </w:p>
        </w:tc>
        <w:tc>
          <w:tcPr>
            <w:tcW w:w="1985" w:type="dxa"/>
          </w:tcPr>
          <w:p w:rsidR="00445313" w:rsidRPr="00C3712C" w:rsidRDefault="004E0312" w:rsidP="003D000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32B0A" w:rsidRDefault="00732B0A" w:rsidP="003613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F0E74" w:rsidRPr="00E855D9" w:rsidRDefault="00CF0E74" w:rsidP="003613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855D9">
        <w:rPr>
          <w:rFonts w:ascii="Times New Roman" w:hAnsi="Times New Roman"/>
          <w:b/>
          <w:sz w:val="24"/>
          <w:szCs w:val="24"/>
        </w:rPr>
        <w:t>Причины медотводов от донорства: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"/>
        <w:gridCol w:w="4393"/>
        <w:gridCol w:w="2393"/>
        <w:gridCol w:w="2393"/>
      </w:tblGrid>
      <w:tr w:rsidR="00CF0E74" w:rsidRPr="00527494" w:rsidTr="00EE5F7D">
        <w:trPr>
          <w:trHeight w:val="361"/>
        </w:trPr>
        <w:tc>
          <w:tcPr>
            <w:tcW w:w="392" w:type="dxa"/>
          </w:tcPr>
          <w:p w:rsidR="00CF0E74" w:rsidRPr="00527494" w:rsidRDefault="00CF0E7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CF0E74" w:rsidRPr="00527494" w:rsidRDefault="00CF0E7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По предварительным анализам</w:t>
            </w:r>
          </w:p>
        </w:tc>
        <w:tc>
          <w:tcPr>
            <w:tcW w:w="2393" w:type="dxa"/>
          </w:tcPr>
          <w:p w:rsidR="00CF0E74" w:rsidRPr="00527494" w:rsidRDefault="00CF0E7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Кол-во в ОКДК и ОЗК</w:t>
            </w:r>
          </w:p>
        </w:tc>
        <w:tc>
          <w:tcPr>
            <w:tcW w:w="2393" w:type="dxa"/>
          </w:tcPr>
          <w:p w:rsidR="00CF0E74" w:rsidRPr="00527494" w:rsidRDefault="00CF0E7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Кол-во на выезде</w:t>
            </w:r>
          </w:p>
        </w:tc>
      </w:tr>
      <w:tr w:rsidR="00445313" w:rsidRPr="00527494" w:rsidTr="00B87F34">
        <w:trPr>
          <w:trHeight w:val="3310"/>
        </w:trPr>
        <w:tc>
          <w:tcPr>
            <w:tcW w:w="392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58150A" w:rsidRPr="0061209A" w:rsidRDefault="00445313" w:rsidP="00B87F34">
            <w:pPr>
              <w:pStyle w:val="a9"/>
              <w:jc w:val="right"/>
              <w:rPr>
                <w:rFonts w:ascii="Bodoni MT" w:hAnsi="Bodoni MT"/>
              </w:rPr>
            </w:pPr>
            <w:r w:rsidRPr="0061209A">
              <w:t>Гемогл</w:t>
            </w:r>
            <w:r w:rsidRPr="0061209A">
              <w:rPr>
                <w:rFonts w:ascii="Bodoni MT" w:hAnsi="Bodoni MT"/>
              </w:rPr>
              <w:t>.-</w:t>
            </w:r>
          </w:p>
          <w:p w:rsidR="00AE723C" w:rsidRPr="0061209A" w:rsidRDefault="00445313" w:rsidP="00B87F34">
            <w:pPr>
              <w:pStyle w:val="a9"/>
              <w:jc w:val="right"/>
              <w:rPr>
                <w:rFonts w:ascii="Bodoni MT" w:hAnsi="Bodoni MT"/>
              </w:rPr>
            </w:pPr>
            <w:r w:rsidRPr="0061209A">
              <w:t>Алт</w:t>
            </w:r>
            <w:r w:rsidR="00FE02E9" w:rsidRPr="0061209A">
              <w:rPr>
                <w:rFonts w:ascii="Bodoni MT" w:hAnsi="Bodoni MT"/>
              </w:rPr>
              <w:t xml:space="preserve"> </w:t>
            </w:r>
            <w:r w:rsidRPr="0061209A">
              <w:rPr>
                <w:rFonts w:ascii="Bodoni MT" w:hAnsi="Bodoni MT"/>
              </w:rPr>
              <w:t>-</w:t>
            </w:r>
          </w:p>
          <w:p w:rsidR="003315C7" w:rsidRPr="0061209A" w:rsidRDefault="002A63A9" w:rsidP="00B87F34">
            <w:pPr>
              <w:pStyle w:val="a9"/>
              <w:jc w:val="right"/>
              <w:rPr>
                <w:rFonts w:ascii="Bodoni MT" w:hAnsi="Bodoni MT"/>
              </w:rPr>
            </w:pPr>
            <w:r w:rsidRPr="0061209A">
              <w:t>Х</w:t>
            </w:r>
            <w:r w:rsidR="00445313" w:rsidRPr="0061209A">
              <w:t>илез</w:t>
            </w:r>
            <w:r w:rsidR="00EF73D9" w:rsidRPr="0061209A">
              <w:rPr>
                <w:rFonts w:ascii="Bodoni MT" w:hAnsi="Bodoni MT"/>
              </w:rPr>
              <w:t>-</w:t>
            </w:r>
          </w:p>
          <w:p w:rsidR="00A54846" w:rsidRPr="0061209A" w:rsidRDefault="00AB3C10" w:rsidP="00B87F34">
            <w:pPr>
              <w:pStyle w:val="a9"/>
              <w:jc w:val="right"/>
              <w:rPr>
                <w:rFonts w:ascii="Bodoni MT" w:hAnsi="Bodoni MT"/>
              </w:rPr>
            </w:pPr>
            <w:r w:rsidRPr="0061209A">
              <w:t>Пониж</w:t>
            </w:r>
            <w:r w:rsidR="00CF6E06" w:rsidRPr="0061209A">
              <w:rPr>
                <w:rFonts w:ascii="Bodoni MT" w:hAnsi="Bodoni MT"/>
              </w:rPr>
              <w:t>.</w:t>
            </w:r>
            <w:r w:rsidR="00F703A0" w:rsidRPr="0061209A">
              <w:t>тромб</w:t>
            </w:r>
            <w:r w:rsidR="00F703A0" w:rsidRPr="0061209A">
              <w:rPr>
                <w:rFonts w:ascii="Bodoni MT" w:hAnsi="Bodoni MT"/>
              </w:rPr>
              <w:t>.-</w:t>
            </w:r>
          </w:p>
          <w:p w:rsidR="00426EF8" w:rsidRPr="00426EF8" w:rsidRDefault="00833FD8" w:rsidP="00B87F34">
            <w:pPr>
              <w:pStyle w:val="a9"/>
              <w:jc w:val="right"/>
            </w:pPr>
            <w:r>
              <w:t>Выс.</w:t>
            </w:r>
            <w:r w:rsidR="00990D47" w:rsidRPr="0061209A">
              <w:rPr>
                <w:rFonts w:ascii="Bodoni MT" w:hAnsi="Bodoni MT"/>
              </w:rPr>
              <w:t xml:space="preserve">. </w:t>
            </w:r>
            <w:r w:rsidR="00990D47" w:rsidRPr="0061209A">
              <w:t>Тромб</w:t>
            </w:r>
            <w:r w:rsidR="00990D47" w:rsidRPr="0061209A">
              <w:rPr>
                <w:rFonts w:ascii="Bodoni MT" w:hAnsi="Bodoni MT"/>
              </w:rPr>
              <w:t xml:space="preserve"> </w:t>
            </w:r>
            <w:r w:rsidR="00426EF8">
              <w:rPr>
                <w:rFonts w:ascii="Bodoni MT" w:hAnsi="Bodoni MT"/>
              </w:rPr>
              <w:t>–</w:t>
            </w:r>
          </w:p>
          <w:p w:rsidR="00A54846" w:rsidRPr="0061209A" w:rsidRDefault="001C58E3" w:rsidP="00B87F34">
            <w:pPr>
              <w:pStyle w:val="a9"/>
              <w:jc w:val="right"/>
              <w:rPr>
                <w:rFonts w:ascii="Bodoni MT" w:hAnsi="Bodoni MT"/>
              </w:rPr>
            </w:pPr>
            <w:r w:rsidRPr="0061209A">
              <w:t>Билирубин</w:t>
            </w:r>
            <w:r w:rsidR="00D276C3" w:rsidRPr="0061209A">
              <w:rPr>
                <w:rFonts w:ascii="Bodoni MT" w:hAnsi="Bodoni MT"/>
              </w:rPr>
              <w:t>.-</w:t>
            </w:r>
          </w:p>
          <w:p w:rsidR="00A54846" w:rsidRPr="0061209A" w:rsidRDefault="002B41E1" w:rsidP="00B87F34">
            <w:pPr>
              <w:pStyle w:val="a9"/>
              <w:jc w:val="right"/>
              <w:rPr>
                <w:rFonts w:ascii="Bodoni MT" w:hAnsi="Bodoni MT"/>
              </w:rPr>
            </w:pPr>
            <w:r w:rsidRPr="0061209A">
              <w:t>Повыш</w:t>
            </w:r>
            <w:r w:rsidRPr="0061209A">
              <w:rPr>
                <w:rFonts w:ascii="Bodoni MT" w:hAnsi="Bodoni MT"/>
              </w:rPr>
              <w:t>.</w:t>
            </w:r>
            <w:r w:rsidRPr="0061209A">
              <w:t>эритроц</w:t>
            </w:r>
            <w:r w:rsidRPr="0061209A">
              <w:rPr>
                <w:rFonts w:ascii="Bodoni MT" w:hAnsi="Bodoni MT"/>
              </w:rPr>
              <w:t>.</w:t>
            </w:r>
            <w:r w:rsidR="001C58E3" w:rsidRPr="0061209A">
              <w:rPr>
                <w:rFonts w:ascii="Bodoni MT" w:hAnsi="Bodoni MT"/>
              </w:rPr>
              <w:t>-</w:t>
            </w:r>
          </w:p>
          <w:p w:rsidR="00A54846" w:rsidRPr="0061209A" w:rsidRDefault="00015F33" w:rsidP="00B87F34">
            <w:pPr>
              <w:pStyle w:val="a9"/>
              <w:jc w:val="right"/>
              <w:rPr>
                <w:rFonts w:ascii="Bodoni MT" w:hAnsi="Bodoni MT"/>
              </w:rPr>
            </w:pPr>
            <w:r w:rsidRPr="0061209A">
              <w:t>СОЭ</w:t>
            </w:r>
            <w:r w:rsidRPr="0061209A">
              <w:rPr>
                <w:rFonts w:ascii="Bodoni MT" w:hAnsi="Bodoni MT"/>
              </w:rPr>
              <w:t xml:space="preserve"> </w:t>
            </w:r>
            <w:r w:rsidRPr="0061209A">
              <w:t>повыш</w:t>
            </w:r>
            <w:r w:rsidRPr="0061209A">
              <w:rPr>
                <w:rFonts w:ascii="Bodoni MT" w:hAnsi="Bodoni MT"/>
              </w:rPr>
              <w:t>.-</w:t>
            </w:r>
          </w:p>
          <w:p w:rsidR="00A54846" w:rsidRPr="0061209A" w:rsidRDefault="001C58E3" w:rsidP="00B87F34">
            <w:pPr>
              <w:pStyle w:val="a9"/>
              <w:jc w:val="right"/>
              <w:rPr>
                <w:rFonts w:ascii="Bodoni MT" w:hAnsi="Bodoni MT"/>
              </w:rPr>
            </w:pPr>
            <w:r w:rsidRPr="0061209A">
              <w:t>Пониж</w:t>
            </w:r>
            <w:r w:rsidRPr="0061209A">
              <w:rPr>
                <w:rFonts w:ascii="Bodoni MT" w:hAnsi="Bodoni MT"/>
              </w:rPr>
              <w:t>.</w:t>
            </w:r>
            <w:r w:rsidRPr="0061209A">
              <w:t>лейкоц</w:t>
            </w:r>
            <w:r w:rsidR="00A54846" w:rsidRPr="0061209A">
              <w:rPr>
                <w:rFonts w:ascii="Bodoni MT" w:hAnsi="Bodoni MT"/>
              </w:rPr>
              <w:t>.</w:t>
            </w:r>
            <w:r w:rsidRPr="0061209A">
              <w:rPr>
                <w:rFonts w:ascii="Bodoni MT" w:hAnsi="Bodoni MT"/>
              </w:rPr>
              <w:t>-</w:t>
            </w:r>
          </w:p>
          <w:p w:rsidR="00A246E7" w:rsidRPr="00A246E7" w:rsidRDefault="00483F8E" w:rsidP="00B87F34">
            <w:pPr>
              <w:pStyle w:val="a9"/>
              <w:jc w:val="right"/>
            </w:pPr>
            <w:r w:rsidRPr="0061209A">
              <w:t>Повыш</w:t>
            </w:r>
            <w:r w:rsidR="00430F36" w:rsidRPr="0061209A">
              <w:rPr>
                <w:rFonts w:ascii="Bodoni MT" w:hAnsi="Bodoni MT"/>
              </w:rPr>
              <w:t>.</w:t>
            </w:r>
            <w:r w:rsidR="00430F36" w:rsidRPr="0061209A">
              <w:t>лейкоц</w:t>
            </w:r>
            <w:r w:rsidR="00430F36" w:rsidRPr="0061209A">
              <w:rPr>
                <w:rFonts w:ascii="Bodoni MT" w:hAnsi="Bodoni MT"/>
              </w:rPr>
              <w:t>.</w:t>
            </w:r>
            <w:r w:rsidR="003315C7" w:rsidRPr="0061209A">
              <w:rPr>
                <w:rFonts w:ascii="Bodoni MT" w:hAnsi="Bodoni MT"/>
              </w:rPr>
              <w:t>-</w:t>
            </w:r>
          </w:p>
          <w:p w:rsidR="00A246E7" w:rsidRDefault="00C30818" w:rsidP="00B87F34">
            <w:pPr>
              <w:pStyle w:val="a9"/>
              <w:jc w:val="right"/>
            </w:pPr>
            <w:r w:rsidRPr="0061209A">
              <w:t>Пониж</w:t>
            </w:r>
            <w:r w:rsidRPr="0061209A">
              <w:rPr>
                <w:rFonts w:ascii="Bodoni MT" w:hAnsi="Bodoni MT"/>
              </w:rPr>
              <w:t xml:space="preserve">. </w:t>
            </w:r>
            <w:r w:rsidR="00A246E7" w:rsidRPr="0061209A">
              <w:t>Б</w:t>
            </w:r>
            <w:r w:rsidRPr="0061209A">
              <w:t>елок</w:t>
            </w:r>
            <w:r w:rsidR="007E7B9B">
              <w:t>-</w:t>
            </w:r>
          </w:p>
          <w:p w:rsidR="00AE2111" w:rsidRPr="00A246E7" w:rsidRDefault="00AE2111" w:rsidP="00B87F34">
            <w:pPr>
              <w:pStyle w:val="a9"/>
              <w:jc w:val="right"/>
            </w:pPr>
            <w:r>
              <w:t>Низ.цвет.пок.</w:t>
            </w:r>
          </w:p>
        </w:tc>
        <w:tc>
          <w:tcPr>
            <w:tcW w:w="2393" w:type="dxa"/>
          </w:tcPr>
          <w:p w:rsidR="00C3712C" w:rsidRDefault="004E0312" w:rsidP="001F4522">
            <w:pPr>
              <w:pStyle w:val="a9"/>
            </w:pPr>
            <w:r>
              <w:t>8</w:t>
            </w:r>
          </w:p>
          <w:p w:rsidR="0001635B" w:rsidRDefault="004E0312" w:rsidP="001F4522">
            <w:pPr>
              <w:pStyle w:val="a9"/>
            </w:pPr>
            <w:r>
              <w:t>1</w:t>
            </w:r>
          </w:p>
          <w:p w:rsidR="0001635B" w:rsidRDefault="0001635B" w:rsidP="001F4522">
            <w:pPr>
              <w:pStyle w:val="a9"/>
            </w:pPr>
          </w:p>
          <w:p w:rsidR="004E0312" w:rsidRDefault="004E0312" w:rsidP="001F4522">
            <w:pPr>
              <w:pStyle w:val="a9"/>
            </w:pPr>
          </w:p>
          <w:p w:rsidR="004E0312" w:rsidRDefault="004E0312" w:rsidP="001F4522">
            <w:pPr>
              <w:pStyle w:val="a9"/>
            </w:pPr>
            <w:r>
              <w:t>2</w:t>
            </w:r>
          </w:p>
          <w:p w:rsidR="0001635B" w:rsidRDefault="0001635B" w:rsidP="001F4522">
            <w:pPr>
              <w:pStyle w:val="a9"/>
            </w:pPr>
          </w:p>
          <w:p w:rsidR="0001635B" w:rsidRDefault="0001635B" w:rsidP="001F4522">
            <w:pPr>
              <w:pStyle w:val="a9"/>
            </w:pPr>
          </w:p>
          <w:p w:rsidR="0001635B" w:rsidRDefault="0001635B" w:rsidP="001F4522">
            <w:pPr>
              <w:pStyle w:val="a9"/>
            </w:pPr>
          </w:p>
          <w:p w:rsidR="00AE2111" w:rsidRDefault="00AE2111" w:rsidP="001F4522">
            <w:pPr>
              <w:pStyle w:val="a9"/>
            </w:pPr>
          </w:p>
          <w:p w:rsidR="00AE2111" w:rsidRPr="00CC11C0" w:rsidRDefault="00AE2111" w:rsidP="00833FD8">
            <w:pPr>
              <w:pStyle w:val="a9"/>
            </w:pPr>
          </w:p>
        </w:tc>
        <w:tc>
          <w:tcPr>
            <w:tcW w:w="2393" w:type="dxa"/>
          </w:tcPr>
          <w:p w:rsidR="00445313" w:rsidRPr="00527494" w:rsidRDefault="00445313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5313" w:rsidRPr="00527494" w:rsidTr="00EE5F7D">
        <w:trPr>
          <w:trHeight w:val="70"/>
        </w:trPr>
        <w:tc>
          <w:tcPr>
            <w:tcW w:w="392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93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По другим причинам</w:t>
            </w:r>
          </w:p>
        </w:tc>
        <w:tc>
          <w:tcPr>
            <w:tcW w:w="2393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5313" w:rsidRPr="00527494" w:rsidTr="00EE5F7D">
        <w:tc>
          <w:tcPr>
            <w:tcW w:w="392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445313" w:rsidRPr="00527494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Высокое давление</w:t>
            </w:r>
          </w:p>
          <w:p w:rsidR="000C79D0" w:rsidRDefault="0044531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Плохие вены</w:t>
            </w:r>
          </w:p>
          <w:p w:rsidR="00CF6E06" w:rsidRPr="00527494" w:rsidRDefault="001205C7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Отсев у терапевта</w:t>
            </w:r>
          </w:p>
          <w:p w:rsidR="00C8180D" w:rsidRPr="00527494" w:rsidRDefault="007333B9" w:rsidP="00C93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Недобор веса</w:t>
            </w:r>
          </w:p>
          <w:p w:rsidR="00875534" w:rsidRDefault="0087553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Отказ</w:t>
            </w:r>
          </w:p>
          <w:p w:rsidR="007D63E9" w:rsidRPr="00527494" w:rsidRDefault="007D63E9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Отсев по БД</w:t>
            </w:r>
          </w:p>
        </w:tc>
        <w:tc>
          <w:tcPr>
            <w:tcW w:w="2393" w:type="dxa"/>
          </w:tcPr>
          <w:p w:rsidR="00426EF8" w:rsidRDefault="00426EF8" w:rsidP="00A246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26EF8" w:rsidRPr="00D04434" w:rsidRDefault="00426EF8" w:rsidP="00A246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445313" w:rsidRPr="00527494" w:rsidRDefault="00445313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26EF8" w:rsidRPr="00834C0F" w:rsidRDefault="00DF5D76" w:rsidP="00834C0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Наименование объек</w:t>
      </w:r>
      <w:r w:rsidR="00834C0F">
        <w:rPr>
          <w:rFonts w:ascii="Times New Roman" w:hAnsi="Times New Roman"/>
        </w:rPr>
        <w:t>тов, в которые совершены выезды</w:t>
      </w:r>
    </w:p>
    <w:p w:rsidR="00DF5D76" w:rsidRPr="00E855D9" w:rsidRDefault="00DF5D76" w:rsidP="00DF5D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855D9">
        <w:rPr>
          <w:rFonts w:ascii="Times New Roman" w:hAnsi="Times New Roman"/>
          <w:b/>
          <w:sz w:val="24"/>
          <w:szCs w:val="24"/>
        </w:rPr>
        <w:t>Консультации ЛПУ по вопросам трансфузионной терапии</w:t>
      </w:r>
    </w:p>
    <w:p w:rsidR="00DF5D76" w:rsidRDefault="00DF5D76" w:rsidP="00DF5D76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(за неделю текущего месяца)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5421"/>
        <w:gridCol w:w="3191"/>
      </w:tblGrid>
      <w:tr w:rsidR="00DF5D76" w:rsidRPr="00527494" w:rsidTr="00527494">
        <w:tc>
          <w:tcPr>
            <w:tcW w:w="959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421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кем</w:t>
            </w:r>
          </w:p>
        </w:tc>
        <w:tc>
          <w:tcPr>
            <w:tcW w:w="3191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</w:tr>
      <w:tr w:rsidR="00DF5D76" w:rsidRPr="00527494" w:rsidTr="00527494">
        <w:trPr>
          <w:trHeight w:val="349"/>
        </w:trPr>
        <w:tc>
          <w:tcPr>
            <w:tcW w:w="959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21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Врачом – трансфузиологом</w:t>
            </w:r>
          </w:p>
        </w:tc>
        <w:tc>
          <w:tcPr>
            <w:tcW w:w="3191" w:type="dxa"/>
          </w:tcPr>
          <w:p w:rsidR="00DF5D76" w:rsidRPr="00AA0FF0" w:rsidRDefault="00DF5D76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5D76" w:rsidRPr="00527494" w:rsidTr="007E7B9B">
        <w:trPr>
          <w:trHeight w:val="409"/>
        </w:trPr>
        <w:tc>
          <w:tcPr>
            <w:tcW w:w="959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21" w:type="dxa"/>
          </w:tcPr>
          <w:p w:rsidR="00DF5D76" w:rsidRPr="00527494" w:rsidRDefault="00DF5D76" w:rsidP="007E7B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Врачом – лаборантом по индив</w:t>
            </w:r>
            <w:r w:rsidR="007E7B9B">
              <w:rPr>
                <w:rFonts w:ascii="Times New Roman" w:hAnsi="Times New Roman"/>
                <w:sz w:val="24"/>
                <w:szCs w:val="24"/>
              </w:rPr>
              <w:t>-</w:t>
            </w:r>
            <w:r w:rsidRPr="00527494">
              <w:rPr>
                <w:rFonts w:ascii="Times New Roman" w:hAnsi="Times New Roman"/>
                <w:sz w:val="24"/>
                <w:szCs w:val="24"/>
              </w:rPr>
              <w:t>у подбору</w:t>
            </w:r>
          </w:p>
        </w:tc>
        <w:tc>
          <w:tcPr>
            <w:tcW w:w="3191" w:type="dxa"/>
          </w:tcPr>
          <w:p w:rsidR="00DF5D76" w:rsidRPr="00527494" w:rsidRDefault="00DF5D76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1854" w:rsidRPr="00527494" w:rsidTr="00A246E7">
        <w:trPr>
          <w:trHeight w:val="234"/>
        </w:trPr>
        <w:tc>
          <w:tcPr>
            <w:tcW w:w="959" w:type="dxa"/>
          </w:tcPr>
          <w:p w:rsidR="00B31854" w:rsidRPr="00527494" w:rsidRDefault="00B3185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21" w:type="dxa"/>
          </w:tcPr>
          <w:p w:rsidR="00B31854" w:rsidRPr="00527494" w:rsidRDefault="00B31854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ЛПУ</w:t>
            </w:r>
          </w:p>
        </w:tc>
        <w:tc>
          <w:tcPr>
            <w:tcW w:w="3191" w:type="dxa"/>
          </w:tcPr>
          <w:p w:rsidR="00B31854" w:rsidRPr="00527494" w:rsidRDefault="00B31854" w:rsidP="0052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4497A" w:rsidRPr="006958C4" w:rsidRDefault="00DF5D76" w:rsidP="00834C0F">
      <w:pPr>
        <w:spacing w:after="0"/>
        <w:rPr>
          <w:rFonts w:ascii="Times New Roman" w:hAnsi="Times New Roman"/>
          <w:b/>
          <w:sz w:val="24"/>
          <w:szCs w:val="24"/>
        </w:rPr>
      </w:pPr>
      <w:r w:rsidRPr="00DF5D76">
        <w:rPr>
          <w:rFonts w:ascii="Times New Roman" w:hAnsi="Times New Roman"/>
          <w:b/>
          <w:sz w:val="24"/>
          <w:szCs w:val="24"/>
        </w:rPr>
        <w:t>Доставлено в ОДХКК и ВТС ККЦК №1, списано по истечению срока годности</w:t>
      </w:r>
    </w:p>
    <w:p w:rsidR="00DF5D76" w:rsidRDefault="00DF5D76" w:rsidP="00DF5D76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(за неделю текущего месяца)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DF5D76" w:rsidRPr="00527494" w:rsidTr="00527494">
        <w:tc>
          <w:tcPr>
            <w:tcW w:w="3190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Наименование компонентов</w:t>
            </w:r>
          </w:p>
        </w:tc>
        <w:tc>
          <w:tcPr>
            <w:tcW w:w="3190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Доставлено, л</w:t>
            </w:r>
          </w:p>
        </w:tc>
        <w:tc>
          <w:tcPr>
            <w:tcW w:w="3191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Списано, л</w:t>
            </w:r>
          </w:p>
        </w:tc>
      </w:tr>
      <w:tr w:rsidR="00DF5D76" w:rsidRPr="00527494" w:rsidTr="007E7B9B">
        <w:trPr>
          <w:trHeight w:val="221"/>
        </w:trPr>
        <w:tc>
          <w:tcPr>
            <w:tcW w:w="3190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Эритроцитная в</w:t>
            </w:r>
            <w:r w:rsidR="004A6BF7" w:rsidRPr="00527494">
              <w:rPr>
                <w:rFonts w:ascii="Times New Roman" w:hAnsi="Times New Roman"/>
                <w:sz w:val="24"/>
                <w:szCs w:val="24"/>
              </w:rPr>
              <w:t>зв</w:t>
            </w:r>
            <w:r w:rsidRPr="00527494">
              <w:rPr>
                <w:rFonts w:ascii="Times New Roman" w:hAnsi="Times New Roman"/>
                <w:sz w:val="24"/>
                <w:szCs w:val="24"/>
              </w:rPr>
              <w:t>есь, л</w:t>
            </w:r>
          </w:p>
        </w:tc>
        <w:tc>
          <w:tcPr>
            <w:tcW w:w="3190" w:type="dxa"/>
          </w:tcPr>
          <w:p w:rsidR="00D1786C" w:rsidRPr="00527494" w:rsidRDefault="00D1786C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ABF" w:rsidRPr="00527494" w:rsidTr="00527494">
        <w:tc>
          <w:tcPr>
            <w:tcW w:w="3190" w:type="dxa"/>
          </w:tcPr>
          <w:p w:rsidR="00F76ABF" w:rsidRPr="00527494" w:rsidRDefault="00F76ABF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Эрит.взвесь, фильтр. л</w:t>
            </w:r>
          </w:p>
        </w:tc>
        <w:tc>
          <w:tcPr>
            <w:tcW w:w="3190" w:type="dxa"/>
          </w:tcPr>
          <w:p w:rsidR="00483F8E" w:rsidRPr="00CC710B" w:rsidRDefault="00425259" w:rsidP="008641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2,950(9д)</w:t>
            </w:r>
          </w:p>
        </w:tc>
        <w:tc>
          <w:tcPr>
            <w:tcW w:w="3191" w:type="dxa"/>
          </w:tcPr>
          <w:p w:rsidR="00F76ABF" w:rsidRPr="00527494" w:rsidRDefault="00F76ABF" w:rsidP="005474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059E" w:rsidRPr="00527494" w:rsidTr="007E7B9B">
        <w:trPr>
          <w:trHeight w:val="499"/>
        </w:trPr>
        <w:tc>
          <w:tcPr>
            <w:tcW w:w="3190" w:type="dxa"/>
          </w:tcPr>
          <w:p w:rsidR="0021059E" w:rsidRPr="00527494" w:rsidRDefault="0021059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Эрит.взвесь, фильтр без ЛТС,л</w:t>
            </w:r>
          </w:p>
        </w:tc>
        <w:tc>
          <w:tcPr>
            <w:tcW w:w="3190" w:type="dxa"/>
          </w:tcPr>
          <w:p w:rsidR="0021059E" w:rsidRPr="00527494" w:rsidRDefault="0021059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21059E" w:rsidRPr="00527494" w:rsidRDefault="0021059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5D76" w:rsidRPr="00527494" w:rsidTr="00527494">
        <w:tc>
          <w:tcPr>
            <w:tcW w:w="3190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Эритроцитная масса</w:t>
            </w:r>
            <w:r w:rsidR="00C43AD3">
              <w:rPr>
                <w:rFonts w:ascii="Times New Roman" w:hAnsi="Times New Roman"/>
                <w:sz w:val="24"/>
                <w:szCs w:val="24"/>
              </w:rPr>
              <w:t xml:space="preserve"> фил.</w:t>
            </w:r>
            <w:r w:rsidRPr="00527494">
              <w:rPr>
                <w:rFonts w:ascii="Times New Roman" w:hAnsi="Times New Roman"/>
                <w:sz w:val="24"/>
                <w:szCs w:val="24"/>
              </w:rPr>
              <w:t>, л</w:t>
            </w:r>
          </w:p>
        </w:tc>
        <w:tc>
          <w:tcPr>
            <w:tcW w:w="3190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5D76" w:rsidRPr="00527494" w:rsidTr="00527494">
        <w:tc>
          <w:tcPr>
            <w:tcW w:w="3190" w:type="dxa"/>
          </w:tcPr>
          <w:p w:rsidR="005A5138" w:rsidRPr="00527494" w:rsidRDefault="005A5138" w:rsidP="007E7B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СЗП</w:t>
            </w:r>
            <w:r w:rsidR="007E7B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228" w:rsidRPr="00527494">
              <w:rPr>
                <w:rFonts w:ascii="Times New Roman" w:hAnsi="Times New Roman"/>
                <w:sz w:val="24"/>
                <w:szCs w:val="24"/>
              </w:rPr>
              <w:t>Карантин</w:t>
            </w:r>
            <w:r w:rsidR="007E7B9B">
              <w:rPr>
                <w:rFonts w:ascii="Times New Roman" w:hAnsi="Times New Roman"/>
                <w:sz w:val="24"/>
                <w:szCs w:val="24"/>
              </w:rPr>
              <w:t>-я</w:t>
            </w:r>
            <w:r w:rsidR="00E71228" w:rsidRPr="00527494">
              <w:rPr>
                <w:rFonts w:ascii="Times New Roman" w:hAnsi="Times New Roman"/>
                <w:sz w:val="24"/>
                <w:szCs w:val="24"/>
              </w:rPr>
              <w:t>,</w:t>
            </w:r>
            <w:r w:rsidRPr="00527494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3190" w:type="dxa"/>
          </w:tcPr>
          <w:p w:rsidR="005A5138" w:rsidRPr="00527494" w:rsidRDefault="005A5138" w:rsidP="003D06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DF5D76" w:rsidRPr="00527494" w:rsidRDefault="00DF5D76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1603" w:rsidRPr="00527494" w:rsidTr="00527494">
        <w:tc>
          <w:tcPr>
            <w:tcW w:w="3190" w:type="dxa"/>
          </w:tcPr>
          <w:p w:rsidR="00E71603" w:rsidRPr="00527494" w:rsidRDefault="00E7160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СЗП</w:t>
            </w:r>
          </w:p>
        </w:tc>
        <w:tc>
          <w:tcPr>
            <w:tcW w:w="3190" w:type="dxa"/>
          </w:tcPr>
          <w:p w:rsidR="00E71603" w:rsidRPr="00527494" w:rsidRDefault="00E7160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E71603" w:rsidRPr="00527494" w:rsidRDefault="00E7160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1603" w:rsidRPr="00527494" w:rsidTr="00527494">
        <w:tc>
          <w:tcPr>
            <w:tcW w:w="3190" w:type="dxa"/>
          </w:tcPr>
          <w:p w:rsidR="00E71603" w:rsidRPr="00425259" w:rsidRDefault="00425259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Криопреципитат</w:t>
            </w:r>
          </w:p>
        </w:tc>
        <w:tc>
          <w:tcPr>
            <w:tcW w:w="3190" w:type="dxa"/>
          </w:tcPr>
          <w:p w:rsidR="00E71603" w:rsidRPr="00527494" w:rsidRDefault="00E71603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E71603" w:rsidRPr="00527494" w:rsidRDefault="00425259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1д</w:t>
            </w:r>
          </w:p>
        </w:tc>
      </w:tr>
      <w:tr w:rsidR="00A73860" w:rsidRPr="00527494" w:rsidTr="00527494">
        <w:tc>
          <w:tcPr>
            <w:tcW w:w="3190" w:type="dxa"/>
          </w:tcPr>
          <w:p w:rsidR="00A73860" w:rsidRPr="00527494" w:rsidRDefault="00A73860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494">
              <w:rPr>
                <w:rFonts w:ascii="Times New Roman" w:hAnsi="Times New Roman"/>
                <w:sz w:val="24"/>
                <w:szCs w:val="24"/>
              </w:rPr>
              <w:t>Тромбоконц-т</w:t>
            </w:r>
          </w:p>
        </w:tc>
        <w:tc>
          <w:tcPr>
            <w:tcW w:w="3190" w:type="dxa"/>
          </w:tcPr>
          <w:p w:rsidR="00A73860" w:rsidRPr="00527494" w:rsidRDefault="00A73860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A73860" w:rsidRPr="00527494" w:rsidRDefault="00A73860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3F8E" w:rsidRPr="00527494" w:rsidTr="00527494">
        <w:tc>
          <w:tcPr>
            <w:tcW w:w="3190" w:type="dxa"/>
          </w:tcPr>
          <w:p w:rsidR="00483F8E" w:rsidRPr="00527494" w:rsidRDefault="00483F8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СЗП иннакт.</w:t>
            </w:r>
          </w:p>
        </w:tc>
        <w:tc>
          <w:tcPr>
            <w:tcW w:w="3190" w:type="dxa"/>
          </w:tcPr>
          <w:p w:rsidR="00483F8E" w:rsidRPr="00527494" w:rsidRDefault="00483F8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483F8E" w:rsidRPr="00527494" w:rsidRDefault="00483F8E" w:rsidP="005274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F5D76" w:rsidRDefault="00DF5D76" w:rsidP="00DF5D7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Проблемы:</w:t>
      </w:r>
    </w:p>
    <w:p w:rsidR="00DF5D76" w:rsidRDefault="00DF5D76" w:rsidP="00DF5D7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Зав_</w:t>
      </w:r>
      <w:r>
        <w:rPr>
          <w:rFonts w:ascii="Times New Roman" w:hAnsi="Times New Roman"/>
          <w:u w:val="single"/>
        </w:rPr>
        <w:t xml:space="preserve">Лесосибирским </w:t>
      </w:r>
      <w:r w:rsidR="000509E3">
        <w:rPr>
          <w:rFonts w:ascii="Times New Roman" w:hAnsi="Times New Roman"/>
        </w:rPr>
        <w:t>филиалом __Л.В.Блудова</w:t>
      </w:r>
      <w:r w:rsidR="005A5138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          __________________</w:t>
      </w:r>
    </w:p>
    <w:p w:rsidR="00E66088" w:rsidRDefault="00DF5D76" w:rsidP="00DF5D7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(наименование филиала)            (ФИО)                           (подпись)</w:t>
      </w:r>
    </w:p>
    <w:sectPr w:rsidR="00E66088" w:rsidSect="00FE02E9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310" w:rsidRDefault="00053310" w:rsidP="00AE4607">
      <w:pPr>
        <w:spacing w:after="0" w:line="240" w:lineRule="auto"/>
      </w:pPr>
      <w:r>
        <w:separator/>
      </w:r>
    </w:p>
  </w:endnote>
  <w:endnote w:type="continuationSeparator" w:id="0">
    <w:p w:rsidR="00053310" w:rsidRDefault="00053310" w:rsidP="00AE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310" w:rsidRDefault="00053310" w:rsidP="00AE4607">
      <w:pPr>
        <w:spacing w:after="0" w:line="240" w:lineRule="auto"/>
      </w:pPr>
      <w:r>
        <w:separator/>
      </w:r>
    </w:p>
  </w:footnote>
  <w:footnote w:type="continuationSeparator" w:id="0">
    <w:p w:rsidR="00053310" w:rsidRDefault="00053310" w:rsidP="00AE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73A6"/>
    <w:multiLevelType w:val="hybridMultilevel"/>
    <w:tmpl w:val="A992C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000C7C"/>
    <w:rsid w:val="00002C34"/>
    <w:rsid w:val="000030D8"/>
    <w:rsid w:val="00005A43"/>
    <w:rsid w:val="000069C8"/>
    <w:rsid w:val="00007740"/>
    <w:rsid w:val="0000778E"/>
    <w:rsid w:val="0001017B"/>
    <w:rsid w:val="00010205"/>
    <w:rsid w:val="00011E91"/>
    <w:rsid w:val="00012EAE"/>
    <w:rsid w:val="00014CCC"/>
    <w:rsid w:val="00015F33"/>
    <w:rsid w:val="0001635B"/>
    <w:rsid w:val="00016FFB"/>
    <w:rsid w:val="00026850"/>
    <w:rsid w:val="00031452"/>
    <w:rsid w:val="00032AF6"/>
    <w:rsid w:val="0003522E"/>
    <w:rsid w:val="00041FBE"/>
    <w:rsid w:val="000443CB"/>
    <w:rsid w:val="0004484B"/>
    <w:rsid w:val="00045310"/>
    <w:rsid w:val="000468C2"/>
    <w:rsid w:val="00046F4F"/>
    <w:rsid w:val="000476E8"/>
    <w:rsid w:val="000509E3"/>
    <w:rsid w:val="00051B34"/>
    <w:rsid w:val="00051D81"/>
    <w:rsid w:val="00053310"/>
    <w:rsid w:val="000540D9"/>
    <w:rsid w:val="0005590A"/>
    <w:rsid w:val="00060BEF"/>
    <w:rsid w:val="00060C1E"/>
    <w:rsid w:val="0006111D"/>
    <w:rsid w:val="00061337"/>
    <w:rsid w:val="00061D67"/>
    <w:rsid w:val="000640AE"/>
    <w:rsid w:val="00066B38"/>
    <w:rsid w:val="000679E7"/>
    <w:rsid w:val="00067F01"/>
    <w:rsid w:val="00070DEA"/>
    <w:rsid w:val="000711D5"/>
    <w:rsid w:val="00071C64"/>
    <w:rsid w:val="00071F23"/>
    <w:rsid w:val="0007471E"/>
    <w:rsid w:val="00076078"/>
    <w:rsid w:val="00080F12"/>
    <w:rsid w:val="00082A17"/>
    <w:rsid w:val="000833F7"/>
    <w:rsid w:val="000856D9"/>
    <w:rsid w:val="000865C0"/>
    <w:rsid w:val="00086BA5"/>
    <w:rsid w:val="0008721E"/>
    <w:rsid w:val="00087DA0"/>
    <w:rsid w:val="00090A7B"/>
    <w:rsid w:val="00093694"/>
    <w:rsid w:val="00093BC0"/>
    <w:rsid w:val="00094222"/>
    <w:rsid w:val="000967BC"/>
    <w:rsid w:val="00097559"/>
    <w:rsid w:val="00097932"/>
    <w:rsid w:val="00097EE3"/>
    <w:rsid w:val="000A0169"/>
    <w:rsid w:val="000A0CD4"/>
    <w:rsid w:val="000A36A6"/>
    <w:rsid w:val="000A4BEC"/>
    <w:rsid w:val="000A631A"/>
    <w:rsid w:val="000A7137"/>
    <w:rsid w:val="000B3E77"/>
    <w:rsid w:val="000B4449"/>
    <w:rsid w:val="000B6042"/>
    <w:rsid w:val="000C00F7"/>
    <w:rsid w:val="000C057A"/>
    <w:rsid w:val="000C0775"/>
    <w:rsid w:val="000C07B7"/>
    <w:rsid w:val="000C0CA3"/>
    <w:rsid w:val="000C49C4"/>
    <w:rsid w:val="000C4C33"/>
    <w:rsid w:val="000C5A81"/>
    <w:rsid w:val="000C79D0"/>
    <w:rsid w:val="000D1725"/>
    <w:rsid w:val="000D4562"/>
    <w:rsid w:val="000D6E18"/>
    <w:rsid w:val="000D7D1B"/>
    <w:rsid w:val="000D7F32"/>
    <w:rsid w:val="000E049D"/>
    <w:rsid w:val="000E1FD6"/>
    <w:rsid w:val="000E3789"/>
    <w:rsid w:val="000E46D3"/>
    <w:rsid w:val="000E47E8"/>
    <w:rsid w:val="000F0884"/>
    <w:rsid w:val="000F2538"/>
    <w:rsid w:val="000F5F89"/>
    <w:rsid w:val="000F7579"/>
    <w:rsid w:val="00100C68"/>
    <w:rsid w:val="001010AF"/>
    <w:rsid w:val="001055DC"/>
    <w:rsid w:val="00105C7C"/>
    <w:rsid w:val="001068CF"/>
    <w:rsid w:val="00111068"/>
    <w:rsid w:val="00117B80"/>
    <w:rsid w:val="00117BC4"/>
    <w:rsid w:val="00117F67"/>
    <w:rsid w:val="001205C7"/>
    <w:rsid w:val="00131D54"/>
    <w:rsid w:val="00133977"/>
    <w:rsid w:val="00134E14"/>
    <w:rsid w:val="001356B2"/>
    <w:rsid w:val="00135D69"/>
    <w:rsid w:val="00140585"/>
    <w:rsid w:val="0014200A"/>
    <w:rsid w:val="0014290D"/>
    <w:rsid w:val="00145366"/>
    <w:rsid w:val="001456DC"/>
    <w:rsid w:val="0014584A"/>
    <w:rsid w:val="00145F2D"/>
    <w:rsid w:val="0014609A"/>
    <w:rsid w:val="00147535"/>
    <w:rsid w:val="001506C9"/>
    <w:rsid w:val="00151D1D"/>
    <w:rsid w:val="00152593"/>
    <w:rsid w:val="00152871"/>
    <w:rsid w:val="001569C6"/>
    <w:rsid w:val="001632A8"/>
    <w:rsid w:val="0016568C"/>
    <w:rsid w:val="001665A4"/>
    <w:rsid w:val="001665B5"/>
    <w:rsid w:val="0017050B"/>
    <w:rsid w:val="00171A41"/>
    <w:rsid w:val="00171E20"/>
    <w:rsid w:val="00171FF4"/>
    <w:rsid w:val="00174DB3"/>
    <w:rsid w:val="00174F89"/>
    <w:rsid w:val="001753AF"/>
    <w:rsid w:val="00175F71"/>
    <w:rsid w:val="0017696D"/>
    <w:rsid w:val="00182637"/>
    <w:rsid w:val="00183FB7"/>
    <w:rsid w:val="00184680"/>
    <w:rsid w:val="00185A92"/>
    <w:rsid w:val="00185BB2"/>
    <w:rsid w:val="00185FB1"/>
    <w:rsid w:val="00186D76"/>
    <w:rsid w:val="0019065D"/>
    <w:rsid w:val="00195E63"/>
    <w:rsid w:val="00196ACF"/>
    <w:rsid w:val="0019778F"/>
    <w:rsid w:val="00197E26"/>
    <w:rsid w:val="00197F2A"/>
    <w:rsid w:val="001A07B0"/>
    <w:rsid w:val="001A07D3"/>
    <w:rsid w:val="001A0CB1"/>
    <w:rsid w:val="001A172D"/>
    <w:rsid w:val="001A2626"/>
    <w:rsid w:val="001A4207"/>
    <w:rsid w:val="001A4B0E"/>
    <w:rsid w:val="001A4C3C"/>
    <w:rsid w:val="001A6127"/>
    <w:rsid w:val="001A6323"/>
    <w:rsid w:val="001A74D6"/>
    <w:rsid w:val="001A750A"/>
    <w:rsid w:val="001B19A6"/>
    <w:rsid w:val="001B2301"/>
    <w:rsid w:val="001B3655"/>
    <w:rsid w:val="001B4803"/>
    <w:rsid w:val="001B4C51"/>
    <w:rsid w:val="001B4C92"/>
    <w:rsid w:val="001C187A"/>
    <w:rsid w:val="001C1CFC"/>
    <w:rsid w:val="001C2508"/>
    <w:rsid w:val="001C2F71"/>
    <w:rsid w:val="001C58E3"/>
    <w:rsid w:val="001C5B4A"/>
    <w:rsid w:val="001D1C93"/>
    <w:rsid w:val="001D2953"/>
    <w:rsid w:val="001D335D"/>
    <w:rsid w:val="001D55D9"/>
    <w:rsid w:val="001D5BFB"/>
    <w:rsid w:val="001E187B"/>
    <w:rsid w:val="001E2428"/>
    <w:rsid w:val="001E38A3"/>
    <w:rsid w:val="001E60D4"/>
    <w:rsid w:val="001E776A"/>
    <w:rsid w:val="001F04C4"/>
    <w:rsid w:val="001F0C01"/>
    <w:rsid w:val="001F2C6E"/>
    <w:rsid w:val="001F4522"/>
    <w:rsid w:val="001F56FF"/>
    <w:rsid w:val="001F7F46"/>
    <w:rsid w:val="00200186"/>
    <w:rsid w:val="00201011"/>
    <w:rsid w:val="002018B1"/>
    <w:rsid w:val="00201D99"/>
    <w:rsid w:val="00203596"/>
    <w:rsid w:val="00203B8C"/>
    <w:rsid w:val="002103F5"/>
    <w:rsid w:val="0021059E"/>
    <w:rsid w:val="00211C38"/>
    <w:rsid w:val="00213752"/>
    <w:rsid w:val="00217E9E"/>
    <w:rsid w:val="00225E51"/>
    <w:rsid w:val="00226A3B"/>
    <w:rsid w:val="00227C07"/>
    <w:rsid w:val="0023092D"/>
    <w:rsid w:val="00230B2B"/>
    <w:rsid w:val="00232015"/>
    <w:rsid w:val="00232191"/>
    <w:rsid w:val="00233B99"/>
    <w:rsid w:val="0024266F"/>
    <w:rsid w:val="00245A20"/>
    <w:rsid w:val="00246554"/>
    <w:rsid w:val="00246D96"/>
    <w:rsid w:val="00247DCC"/>
    <w:rsid w:val="002509D8"/>
    <w:rsid w:val="00253799"/>
    <w:rsid w:val="00253EF8"/>
    <w:rsid w:val="00256303"/>
    <w:rsid w:val="00257082"/>
    <w:rsid w:val="00260421"/>
    <w:rsid w:val="00261D49"/>
    <w:rsid w:val="002628F5"/>
    <w:rsid w:val="0026493E"/>
    <w:rsid w:val="002713B7"/>
    <w:rsid w:val="002714AA"/>
    <w:rsid w:val="00272098"/>
    <w:rsid w:val="0027259A"/>
    <w:rsid w:val="0027274A"/>
    <w:rsid w:val="00272CA1"/>
    <w:rsid w:val="00274944"/>
    <w:rsid w:val="002761D1"/>
    <w:rsid w:val="00277BF4"/>
    <w:rsid w:val="00277EF9"/>
    <w:rsid w:val="002808EE"/>
    <w:rsid w:val="00283738"/>
    <w:rsid w:val="00284756"/>
    <w:rsid w:val="002935FF"/>
    <w:rsid w:val="0029528B"/>
    <w:rsid w:val="002A0E64"/>
    <w:rsid w:val="002A2693"/>
    <w:rsid w:val="002A26BC"/>
    <w:rsid w:val="002A33CE"/>
    <w:rsid w:val="002A5208"/>
    <w:rsid w:val="002A5697"/>
    <w:rsid w:val="002A5AC9"/>
    <w:rsid w:val="002A63A9"/>
    <w:rsid w:val="002B064F"/>
    <w:rsid w:val="002B2BD1"/>
    <w:rsid w:val="002B3210"/>
    <w:rsid w:val="002B3DBC"/>
    <w:rsid w:val="002B41E1"/>
    <w:rsid w:val="002B4401"/>
    <w:rsid w:val="002B46CF"/>
    <w:rsid w:val="002B53B1"/>
    <w:rsid w:val="002B6E15"/>
    <w:rsid w:val="002B77A8"/>
    <w:rsid w:val="002C3EA4"/>
    <w:rsid w:val="002C4950"/>
    <w:rsid w:val="002C6A36"/>
    <w:rsid w:val="002C7DE2"/>
    <w:rsid w:val="002C7F56"/>
    <w:rsid w:val="002D2A33"/>
    <w:rsid w:val="002D2F3E"/>
    <w:rsid w:val="002D6263"/>
    <w:rsid w:val="002D63CB"/>
    <w:rsid w:val="002D6514"/>
    <w:rsid w:val="002D78B2"/>
    <w:rsid w:val="002E2D60"/>
    <w:rsid w:val="002E2F20"/>
    <w:rsid w:val="002E38C6"/>
    <w:rsid w:val="002E3FDE"/>
    <w:rsid w:val="002F2D49"/>
    <w:rsid w:val="002F3735"/>
    <w:rsid w:val="002F67FF"/>
    <w:rsid w:val="00303B66"/>
    <w:rsid w:val="003078FF"/>
    <w:rsid w:val="00307E55"/>
    <w:rsid w:val="00314CB4"/>
    <w:rsid w:val="00316DB1"/>
    <w:rsid w:val="003201E4"/>
    <w:rsid w:val="00321236"/>
    <w:rsid w:val="0032176E"/>
    <w:rsid w:val="00323BA1"/>
    <w:rsid w:val="0032516F"/>
    <w:rsid w:val="00325345"/>
    <w:rsid w:val="00326048"/>
    <w:rsid w:val="003274BE"/>
    <w:rsid w:val="003315C7"/>
    <w:rsid w:val="00332DD2"/>
    <w:rsid w:val="003343B2"/>
    <w:rsid w:val="00340ABC"/>
    <w:rsid w:val="00340CC1"/>
    <w:rsid w:val="00341A91"/>
    <w:rsid w:val="00344A0C"/>
    <w:rsid w:val="0034509D"/>
    <w:rsid w:val="00351C12"/>
    <w:rsid w:val="00352773"/>
    <w:rsid w:val="0035425A"/>
    <w:rsid w:val="00355138"/>
    <w:rsid w:val="00355BD0"/>
    <w:rsid w:val="003564F3"/>
    <w:rsid w:val="00360FC7"/>
    <w:rsid w:val="003610F3"/>
    <w:rsid w:val="00361363"/>
    <w:rsid w:val="003622EA"/>
    <w:rsid w:val="0036274D"/>
    <w:rsid w:val="00362761"/>
    <w:rsid w:val="003630E5"/>
    <w:rsid w:val="003634A6"/>
    <w:rsid w:val="00365C66"/>
    <w:rsid w:val="00366665"/>
    <w:rsid w:val="0036704A"/>
    <w:rsid w:val="0037131D"/>
    <w:rsid w:val="00371E19"/>
    <w:rsid w:val="00373846"/>
    <w:rsid w:val="003759F3"/>
    <w:rsid w:val="00375CC4"/>
    <w:rsid w:val="00377D7F"/>
    <w:rsid w:val="003823A2"/>
    <w:rsid w:val="00383BCD"/>
    <w:rsid w:val="00383E54"/>
    <w:rsid w:val="00387FAF"/>
    <w:rsid w:val="00391D3B"/>
    <w:rsid w:val="0039220F"/>
    <w:rsid w:val="00392236"/>
    <w:rsid w:val="00392AB0"/>
    <w:rsid w:val="00393C5A"/>
    <w:rsid w:val="00393E30"/>
    <w:rsid w:val="00396404"/>
    <w:rsid w:val="00396747"/>
    <w:rsid w:val="0039704A"/>
    <w:rsid w:val="003A01C8"/>
    <w:rsid w:val="003A0716"/>
    <w:rsid w:val="003A4231"/>
    <w:rsid w:val="003A5EEA"/>
    <w:rsid w:val="003A629A"/>
    <w:rsid w:val="003A684A"/>
    <w:rsid w:val="003B12CB"/>
    <w:rsid w:val="003B3064"/>
    <w:rsid w:val="003B3A5C"/>
    <w:rsid w:val="003B52FE"/>
    <w:rsid w:val="003B582B"/>
    <w:rsid w:val="003B667C"/>
    <w:rsid w:val="003B7067"/>
    <w:rsid w:val="003C1E1C"/>
    <w:rsid w:val="003C26B5"/>
    <w:rsid w:val="003C3ECB"/>
    <w:rsid w:val="003C5179"/>
    <w:rsid w:val="003C5285"/>
    <w:rsid w:val="003C5A8F"/>
    <w:rsid w:val="003C6659"/>
    <w:rsid w:val="003D0003"/>
    <w:rsid w:val="003D03FA"/>
    <w:rsid w:val="003D0673"/>
    <w:rsid w:val="003D10B9"/>
    <w:rsid w:val="003D4089"/>
    <w:rsid w:val="003D4367"/>
    <w:rsid w:val="003D4CC3"/>
    <w:rsid w:val="003D5103"/>
    <w:rsid w:val="003D5E88"/>
    <w:rsid w:val="003D62D4"/>
    <w:rsid w:val="003E21F1"/>
    <w:rsid w:val="003E3259"/>
    <w:rsid w:val="003E6CD3"/>
    <w:rsid w:val="003E7A12"/>
    <w:rsid w:val="003E7B56"/>
    <w:rsid w:val="003F3419"/>
    <w:rsid w:val="003F7C4F"/>
    <w:rsid w:val="003F7D31"/>
    <w:rsid w:val="003F7D4A"/>
    <w:rsid w:val="0040096D"/>
    <w:rsid w:val="004023CE"/>
    <w:rsid w:val="004044F2"/>
    <w:rsid w:val="00406D27"/>
    <w:rsid w:val="00411A56"/>
    <w:rsid w:val="00411FC6"/>
    <w:rsid w:val="004124A4"/>
    <w:rsid w:val="00421061"/>
    <w:rsid w:val="004219E8"/>
    <w:rsid w:val="00422E00"/>
    <w:rsid w:val="00425259"/>
    <w:rsid w:val="00426EF8"/>
    <w:rsid w:val="00427DEE"/>
    <w:rsid w:val="00430F36"/>
    <w:rsid w:val="004315D4"/>
    <w:rsid w:val="004316ED"/>
    <w:rsid w:val="00432742"/>
    <w:rsid w:val="0043551A"/>
    <w:rsid w:val="00436A3A"/>
    <w:rsid w:val="00441164"/>
    <w:rsid w:val="00445313"/>
    <w:rsid w:val="004465B3"/>
    <w:rsid w:val="00447CB6"/>
    <w:rsid w:val="00450010"/>
    <w:rsid w:val="00453D09"/>
    <w:rsid w:val="00455212"/>
    <w:rsid w:val="00455767"/>
    <w:rsid w:val="00456F51"/>
    <w:rsid w:val="004577E5"/>
    <w:rsid w:val="00457B3D"/>
    <w:rsid w:val="004635DF"/>
    <w:rsid w:val="00463EDB"/>
    <w:rsid w:val="004646DA"/>
    <w:rsid w:val="00464FD5"/>
    <w:rsid w:val="00466249"/>
    <w:rsid w:val="00471152"/>
    <w:rsid w:val="00473380"/>
    <w:rsid w:val="0047497C"/>
    <w:rsid w:val="00476965"/>
    <w:rsid w:val="00477791"/>
    <w:rsid w:val="00483F8E"/>
    <w:rsid w:val="004863B6"/>
    <w:rsid w:val="0048723E"/>
    <w:rsid w:val="00487E69"/>
    <w:rsid w:val="00493D41"/>
    <w:rsid w:val="00496B81"/>
    <w:rsid w:val="00497043"/>
    <w:rsid w:val="004A03CD"/>
    <w:rsid w:val="004A2736"/>
    <w:rsid w:val="004A4C23"/>
    <w:rsid w:val="004A4EA3"/>
    <w:rsid w:val="004A4EE4"/>
    <w:rsid w:val="004A5D62"/>
    <w:rsid w:val="004A66DF"/>
    <w:rsid w:val="004A6BF7"/>
    <w:rsid w:val="004B0E55"/>
    <w:rsid w:val="004B2246"/>
    <w:rsid w:val="004B29D6"/>
    <w:rsid w:val="004B4C99"/>
    <w:rsid w:val="004B5A18"/>
    <w:rsid w:val="004B60ED"/>
    <w:rsid w:val="004B674A"/>
    <w:rsid w:val="004B68D6"/>
    <w:rsid w:val="004B69E7"/>
    <w:rsid w:val="004C0351"/>
    <w:rsid w:val="004C1A13"/>
    <w:rsid w:val="004C2B88"/>
    <w:rsid w:val="004C5443"/>
    <w:rsid w:val="004C6253"/>
    <w:rsid w:val="004C7EEF"/>
    <w:rsid w:val="004D0D7E"/>
    <w:rsid w:val="004D1030"/>
    <w:rsid w:val="004D132E"/>
    <w:rsid w:val="004D17DC"/>
    <w:rsid w:val="004D214F"/>
    <w:rsid w:val="004E0312"/>
    <w:rsid w:val="004E3F65"/>
    <w:rsid w:val="004E4B82"/>
    <w:rsid w:val="004E7D6C"/>
    <w:rsid w:val="004F10E9"/>
    <w:rsid w:val="004F2564"/>
    <w:rsid w:val="004F38D7"/>
    <w:rsid w:val="004F43BE"/>
    <w:rsid w:val="004F6F45"/>
    <w:rsid w:val="00501A30"/>
    <w:rsid w:val="0050323C"/>
    <w:rsid w:val="005034D9"/>
    <w:rsid w:val="00505CF5"/>
    <w:rsid w:val="0050652F"/>
    <w:rsid w:val="00511F31"/>
    <w:rsid w:val="00512399"/>
    <w:rsid w:val="00512900"/>
    <w:rsid w:val="005153ED"/>
    <w:rsid w:val="005167A2"/>
    <w:rsid w:val="00520815"/>
    <w:rsid w:val="00521B96"/>
    <w:rsid w:val="00523AAA"/>
    <w:rsid w:val="00524A7D"/>
    <w:rsid w:val="0052520E"/>
    <w:rsid w:val="005256CD"/>
    <w:rsid w:val="00525FE6"/>
    <w:rsid w:val="005264AE"/>
    <w:rsid w:val="0052736B"/>
    <w:rsid w:val="00527494"/>
    <w:rsid w:val="00531B4A"/>
    <w:rsid w:val="00532A60"/>
    <w:rsid w:val="00534B07"/>
    <w:rsid w:val="00536384"/>
    <w:rsid w:val="0053695D"/>
    <w:rsid w:val="00537516"/>
    <w:rsid w:val="005409EB"/>
    <w:rsid w:val="00547429"/>
    <w:rsid w:val="0055067A"/>
    <w:rsid w:val="00551727"/>
    <w:rsid w:val="00553D89"/>
    <w:rsid w:val="0055475C"/>
    <w:rsid w:val="00554E94"/>
    <w:rsid w:val="00557DB9"/>
    <w:rsid w:val="0056044A"/>
    <w:rsid w:val="00560730"/>
    <w:rsid w:val="00560BAE"/>
    <w:rsid w:val="00561592"/>
    <w:rsid w:val="005623DE"/>
    <w:rsid w:val="005635AF"/>
    <w:rsid w:val="00566EA5"/>
    <w:rsid w:val="00567D9E"/>
    <w:rsid w:val="0057110D"/>
    <w:rsid w:val="0057118C"/>
    <w:rsid w:val="005713BB"/>
    <w:rsid w:val="005746A9"/>
    <w:rsid w:val="00574ADE"/>
    <w:rsid w:val="00574F8B"/>
    <w:rsid w:val="00575749"/>
    <w:rsid w:val="00575B36"/>
    <w:rsid w:val="00577040"/>
    <w:rsid w:val="0058150A"/>
    <w:rsid w:val="00582BF1"/>
    <w:rsid w:val="00582DE1"/>
    <w:rsid w:val="005840BF"/>
    <w:rsid w:val="00585E81"/>
    <w:rsid w:val="00586054"/>
    <w:rsid w:val="005940D8"/>
    <w:rsid w:val="00595891"/>
    <w:rsid w:val="005A114F"/>
    <w:rsid w:val="005A3E2C"/>
    <w:rsid w:val="005A40E2"/>
    <w:rsid w:val="005A5138"/>
    <w:rsid w:val="005A5C1E"/>
    <w:rsid w:val="005A63DC"/>
    <w:rsid w:val="005A658F"/>
    <w:rsid w:val="005A6A5D"/>
    <w:rsid w:val="005A7FA2"/>
    <w:rsid w:val="005B34DC"/>
    <w:rsid w:val="005B605C"/>
    <w:rsid w:val="005B7E69"/>
    <w:rsid w:val="005C1D93"/>
    <w:rsid w:val="005C2680"/>
    <w:rsid w:val="005C5177"/>
    <w:rsid w:val="005C7E7A"/>
    <w:rsid w:val="005D47B4"/>
    <w:rsid w:val="005D5A72"/>
    <w:rsid w:val="005D6227"/>
    <w:rsid w:val="005D68E3"/>
    <w:rsid w:val="005E4A2A"/>
    <w:rsid w:val="005F0454"/>
    <w:rsid w:val="005F68DC"/>
    <w:rsid w:val="005F7A41"/>
    <w:rsid w:val="00601E16"/>
    <w:rsid w:val="00604298"/>
    <w:rsid w:val="0061209A"/>
    <w:rsid w:val="00613C88"/>
    <w:rsid w:val="00615B4F"/>
    <w:rsid w:val="0062049A"/>
    <w:rsid w:val="00620B5A"/>
    <w:rsid w:val="006212E7"/>
    <w:rsid w:val="00621D5C"/>
    <w:rsid w:val="0062360F"/>
    <w:rsid w:val="006273D5"/>
    <w:rsid w:val="00630C50"/>
    <w:rsid w:val="00630CFD"/>
    <w:rsid w:val="00633D84"/>
    <w:rsid w:val="006358B3"/>
    <w:rsid w:val="00635D2A"/>
    <w:rsid w:val="006378B3"/>
    <w:rsid w:val="0064112D"/>
    <w:rsid w:val="00641515"/>
    <w:rsid w:val="00644FC9"/>
    <w:rsid w:val="006467B2"/>
    <w:rsid w:val="006472E0"/>
    <w:rsid w:val="00650DE5"/>
    <w:rsid w:val="00651107"/>
    <w:rsid w:val="00657561"/>
    <w:rsid w:val="006578A9"/>
    <w:rsid w:val="0066001C"/>
    <w:rsid w:val="006624F8"/>
    <w:rsid w:val="006631E8"/>
    <w:rsid w:val="006637A3"/>
    <w:rsid w:val="00664818"/>
    <w:rsid w:val="006727E3"/>
    <w:rsid w:val="00674B03"/>
    <w:rsid w:val="00680ADB"/>
    <w:rsid w:val="00681EEA"/>
    <w:rsid w:val="006820EC"/>
    <w:rsid w:val="0068360F"/>
    <w:rsid w:val="00684DB2"/>
    <w:rsid w:val="00686B46"/>
    <w:rsid w:val="006912D9"/>
    <w:rsid w:val="006913B8"/>
    <w:rsid w:val="00693627"/>
    <w:rsid w:val="006958C4"/>
    <w:rsid w:val="006A09CE"/>
    <w:rsid w:val="006A18F2"/>
    <w:rsid w:val="006A2C95"/>
    <w:rsid w:val="006A5DA0"/>
    <w:rsid w:val="006B0434"/>
    <w:rsid w:val="006B1425"/>
    <w:rsid w:val="006B1462"/>
    <w:rsid w:val="006B1ECE"/>
    <w:rsid w:val="006B2525"/>
    <w:rsid w:val="006B4E72"/>
    <w:rsid w:val="006B69C9"/>
    <w:rsid w:val="006B741C"/>
    <w:rsid w:val="006C1A43"/>
    <w:rsid w:val="006C2C91"/>
    <w:rsid w:val="006C3FEC"/>
    <w:rsid w:val="006C4057"/>
    <w:rsid w:val="006C44E5"/>
    <w:rsid w:val="006C50D3"/>
    <w:rsid w:val="006C6090"/>
    <w:rsid w:val="006D1D8A"/>
    <w:rsid w:val="006D3C72"/>
    <w:rsid w:val="006D4EB6"/>
    <w:rsid w:val="006D5844"/>
    <w:rsid w:val="006D5EEA"/>
    <w:rsid w:val="006E34B0"/>
    <w:rsid w:val="006E4010"/>
    <w:rsid w:val="006E6CF2"/>
    <w:rsid w:val="006E799D"/>
    <w:rsid w:val="006F0CB7"/>
    <w:rsid w:val="006F16AA"/>
    <w:rsid w:val="006F5263"/>
    <w:rsid w:val="006F5907"/>
    <w:rsid w:val="006F6B5F"/>
    <w:rsid w:val="006F6C90"/>
    <w:rsid w:val="006F6E21"/>
    <w:rsid w:val="006F70DA"/>
    <w:rsid w:val="0070233F"/>
    <w:rsid w:val="00702B1C"/>
    <w:rsid w:val="00704186"/>
    <w:rsid w:val="0070702A"/>
    <w:rsid w:val="00707933"/>
    <w:rsid w:val="00711D44"/>
    <w:rsid w:val="00712F12"/>
    <w:rsid w:val="007138B5"/>
    <w:rsid w:val="007165E4"/>
    <w:rsid w:val="007248C9"/>
    <w:rsid w:val="00724967"/>
    <w:rsid w:val="00725103"/>
    <w:rsid w:val="00730E5A"/>
    <w:rsid w:val="00731844"/>
    <w:rsid w:val="00732B0A"/>
    <w:rsid w:val="007333B9"/>
    <w:rsid w:val="007334A2"/>
    <w:rsid w:val="00734953"/>
    <w:rsid w:val="00737A2B"/>
    <w:rsid w:val="007406AF"/>
    <w:rsid w:val="00741071"/>
    <w:rsid w:val="00741589"/>
    <w:rsid w:val="007432DC"/>
    <w:rsid w:val="007507A8"/>
    <w:rsid w:val="00751173"/>
    <w:rsid w:val="00752BDD"/>
    <w:rsid w:val="0075381A"/>
    <w:rsid w:val="00754B3F"/>
    <w:rsid w:val="00754EDC"/>
    <w:rsid w:val="0075647A"/>
    <w:rsid w:val="00761954"/>
    <w:rsid w:val="00763516"/>
    <w:rsid w:val="00765878"/>
    <w:rsid w:val="0077282F"/>
    <w:rsid w:val="00772BBC"/>
    <w:rsid w:val="00773BBF"/>
    <w:rsid w:val="00776BB2"/>
    <w:rsid w:val="007869D9"/>
    <w:rsid w:val="00790654"/>
    <w:rsid w:val="00791930"/>
    <w:rsid w:val="00792498"/>
    <w:rsid w:val="00792E2F"/>
    <w:rsid w:val="00796C97"/>
    <w:rsid w:val="00797AC7"/>
    <w:rsid w:val="00797C85"/>
    <w:rsid w:val="007A0F74"/>
    <w:rsid w:val="007A36FF"/>
    <w:rsid w:val="007A3BC4"/>
    <w:rsid w:val="007A461F"/>
    <w:rsid w:val="007A4E6E"/>
    <w:rsid w:val="007A5EA0"/>
    <w:rsid w:val="007A6D3E"/>
    <w:rsid w:val="007B0CEE"/>
    <w:rsid w:val="007B4252"/>
    <w:rsid w:val="007B66E9"/>
    <w:rsid w:val="007B7732"/>
    <w:rsid w:val="007B7805"/>
    <w:rsid w:val="007B7DC5"/>
    <w:rsid w:val="007B7FA1"/>
    <w:rsid w:val="007C125A"/>
    <w:rsid w:val="007C17E5"/>
    <w:rsid w:val="007C246B"/>
    <w:rsid w:val="007C26B2"/>
    <w:rsid w:val="007C3108"/>
    <w:rsid w:val="007C4B6C"/>
    <w:rsid w:val="007C6CB2"/>
    <w:rsid w:val="007C7C72"/>
    <w:rsid w:val="007D3DCB"/>
    <w:rsid w:val="007D6330"/>
    <w:rsid w:val="007D63E9"/>
    <w:rsid w:val="007D7ABC"/>
    <w:rsid w:val="007D7EA6"/>
    <w:rsid w:val="007E0003"/>
    <w:rsid w:val="007E2021"/>
    <w:rsid w:val="007E3398"/>
    <w:rsid w:val="007E4F1A"/>
    <w:rsid w:val="007E652F"/>
    <w:rsid w:val="007E7286"/>
    <w:rsid w:val="007E7B9B"/>
    <w:rsid w:val="007F2E68"/>
    <w:rsid w:val="007F325C"/>
    <w:rsid w:val="007F4B99"/>
    <w:rsid w:val="007F5442"/>
    <w:rsid w:val="007F55E9"/>
    <w:rsid w:val="007F5872"/>
    <w:rsid w:val="00801DEA"/>
    <w:rsid w:val="00804394"/>
    <w:rsid w:val="00804D6E"/>
    <w:rsid w:val="008066C6"/>
    <w:rsid w:val="008148EB"/>
    <w:rsid w:val="00814A6E"/>
    <w:rsid w:val="00815BA8"/>
    <w:rsid w:val="00816F4E"/>
    <w:rsid w:val="00817A75"/>
    <w:rsid w:val="00820039"/>
    <w:rsid w:val="00820216"/>
    <w:rsid w:val="00820F34"/>
    <w:rsid w:val="008212EA"/>
    <w:rsid w:val="008215E1"/>
    <w:rsid w:val="00821E72"/>
    <w:rsid w:val="00823493"/>
    <w:rsid w:val="008266DA"/>
    <w:rsid w:val="0083041B"/>
    <w:rsid w:val="00830509"/>
    <w:rsid w:val="00831C25"/>
    <w:rsid w:val="00832000"/>
    <w:rsid w:val="00832D3B"/>
    <w:rsid w:val="008337CC"/>
    <w:rsid w:val="00833FD8"/>
    <w:rsid w:val="00834C0F"/>
    <w:rsid w:val="0083747D"/>
    <w:rsid w:val="00837930"/>
    <w:rsid w:val="008408A1"/>
    <w:rsid w:val="00841F6F"/>
    <w:rsid w:val="00842252"/>
    <w:rsid w:val="008437CF"/>
    <w:rsid w:val="0084497A"/>
    <w:rsid w:val="008452F6"/>
    <w:rsid w:val="008571CE"/>
    <w:rsid w:val="00857201"/>
    <w:rsid w:val="00862C46"/>
    <w:rsid w:val="00862C57"/>
    <w:rsid w:val="00864142"/>
    <w:rsid w:val="008661E5"/>
    <w:rsid w:val="00866925"/>
    <w:rsid w:val="0086723E"/>
    <w:rsid w:val="008674D9"/>
    <w:rsid w:val="00870013"/>
    <w:rsid w:val="008719E6"/>
    <w:rsid w:val="00872F7B"/>
    <w:rsid w:val="00873A6B"/>
    <w:rsid w:val="0087471C"/>
    <w:rsid w:val="00875534"/>
    <w:rsid w:val="00875B99"/>
    <w:rsid w:val="0087774A"/>
    <w:rsid w:val="00877E68"/>
    <w:rsid w:val="008802E0"/>
    <w:rsid w:val="00882661"/>
    <w:rsid w:val="00890992"/>
    <w:rsid w:val="00891007"/>
    <w:rsid w:val="008943CA"/>
    <w:rsid w:val="00895D6B"/>
    <w:rsid w:val="00896175"/>
    <w:rsid w:val="008A073C"/>
    <w:rsid w:val="008A1153"/>
    <w:rsid w:val="008A462A"/>
    <w:rsid w:val="008A69D0"/>
    <w:rsid w:val="008A7FC6"/>
    <w:rsid w:val="008B057A"/>
    <w:rsid w:val="008B15F0"/>
    <w:rsid w:val="008B1954"/>
    <w:rsid w:val="008B2198"/>
    <w:rsid w:val="008B4F6A"/>
    <w:rsid w:val="008B7F0C"/>
    <w:rsid w:val="008C0E39"/>
    <w:rsid w:val="008C0FB9"/>
    <w:rsid w:val="008C12D7"/>
    <w:rsid w:val="008C1C26"/>
    <w:rsid w:val="008C4738"/>
    <w:rsid w:val="008C4824"/>
    <w:rsid w:val="008C6C6E"/>
    <w:rsid w:val="008C76C2"/>
    <w:rsid w:val="008D12C3"/>
    <w:rsid w:val="008D3610"/>
    <w:rsid w:val="008D555E"/>
    <w:rsid w:val="008D797F"/>
    <w:rsid w:val="008D7AE9"/>
    <w:rsid w:val="008E0BFA"/>
    <w:rsid w:val="008E0FEB"/>
    <w:rsid w:val="008E30B2"/>
    <w:rsid w:val="008E4AAD"/>
    <w:rsid w:val="008E6E01"/>
    <w:rsid w:val="008F0CE4"/>
    <w:rsid w:val="008F0EC9"/>
    <w:rsid w:val="008F0FDE"/>
    <w:rsid w:val="008F3AF3"/>
    <w:rsid w:val="008F5713"/>
    <w:rsid w:val="008F7F6B"/>
    <w:rsid w:val="00900551"/>
    <w:rsid w:val="00900814"/>
    <w:rsid w:val="0090588F"/>
    <w:rsid w:val="009060B1"/>
    <w:rsid w:val="00906713"/>
    <w:rsid w:val="009078A1"/>
    <w:rsid w:val="00907E21"/>
    <w:rsid w:val="00913366"/>
    <w:rsid w:val="009135CB"/>
    <w:rsid w:val="009159FF"/>
    <w:rsid w:val="00915AF7"/>
    <w:rsid w:val="00920A17"/>
    <w:rsid w:val="0092225B"/>
    <w:rsid w:val="00922973"/>
    <w:rsid w:val="00923118"/>
    <w:rsid w:val="00923363"/>
    <w:rsid w:val="009273AD"/>
    <w:rsid w:val="00927766"/>
    <w:rsid w:val="009308B3"/>
    <w:rsid w:val="00930CEE"/>
    <w:rsid w:val="009321BF"/>
    <w:rsid w:val="0093237D"/>
    <w:rsid w:val="00932CB4"/>
    <w:rsid w:val="0093423B"/>
    <w:rsid w:val="009344ED"/>
    <w:rsid w:val="00934F8B"/>
    <w:rsid w:val="00935073"/>
    <w:rsid w:val="009360A6"/>
    <w:rsid w:val="00936B63"/>
    <w:rsid w:val="00936E4B"/>
    <w:rsid w:val="009419A0"/>
    <w:rsid w:val="00943A77"/>
    <w:rsid w:val="00943C6C"/>
    <w:rsid w:val="009443C1"/>
    <w:rsid w:val="00944DD9"/>
    <w:rsid w:val="00945C32"/>
    <w:rsid w:val="009465D7"/>
    <w:rsid w:val="0094732D"/>
    <w:rsid w:val="00951BA3"/>
    <w:rsid w:val="00953105"/>
    <w:rsid w:val="00956F02"/>
    <w:rsid w:val="00961C31"/>
    <w:rsid w:val="00962AE6"/>
    <w:rsid w:val="00963F6D"/>
    <w:rsid w:val="00964467"/>
    <w:rsid w:val="00966386"/>
    <w:rsid w:val="00966852"/>
    <w:rsid w:val="0096721C"/>
    <w:rsid w:val="00967DB7"/>
    <w:rsid w:val="00971637"/>
    <w:rsid w:val="009716F4"/>
    <w:rsid w:val="009723EE"/>
    <w:rsid w:val="00972DE1"/>
    <w:rsid w:val="00980D33"/>
    <w:rsid w:val="00982C13"/>
    <w:rsid w:val="00982CCF"/>
    <w:rsid w:val="009857B6"/>
    <w:rsid w:val="00986E4B"/>
    <w:rsid w:val="00990A23"/>
    <w:rsid w:val="00990D47"/>
    <w:rsid w:val="00991F0C"/>
    <w:rsid w:val="009937B7"/>
    <w:rsid w:val="00993ABC"/>
    <w:rsid w:val="00993DE0"/>
    <w:rsid w:val="00995862"/>
    <w:rsid w:val="00995F95"/>
    <w:rsid w:val="009960CB"/>
    <w:rsid w:val="009962D2"/>
    <w:rsid w:val="00997F42"/>
    <w:rsid w:val="009A0F53"/>
    <w:rsid w:val="009A1DAF"/>
    <w:rsid w:val="009A3DBE"/>
    <w:rsid w:val="009A47F0"/>
    <w:rsid w:val="009A5281"/>
    <w:rsid w:val="009A584F"/>
    <w:rsid w:val="009A5A4F"/>
    <w:rsid w:val="009A6563"/>
    <w:rsid w:val="009A6789"/>
    <w:rsid w:val="009A71AD"/>
    <w:rsid w:val="009B051B"/>
    <w:rsid w:val="009B0A59"/>
    <w:rsid w:val="009B455C"/>
    <w:rsid w:val="009B53D5"/>
    <w:rsid w:val="009B53EC"/>
    <w:rsid w:val="009B5492"/>
    <w:rsid w:val="009B5D04"/>
    <w:rsid w:val="009B5D93"/>
    <w:rsid w:val="009C180B"/>
    <w:rsid w:val="009C3F3A"/>
    <w:rsid w:val="009C49F9"/>
    <w:rsid w:val="009C4E05"/>
    <w:rsid w:val="009C78CD"/>
    <w:rsid w:val="009D185F"/>
    <w:rsid w:val="009D1AED"/>
    <w:rsid w:val="009D3820"/>
    <w:rsid w:val="009D5981"/>
    <w:rsid w:val="009D5A16"/>
    <w:rsid w:val="009D62AE"/>
    <w:rsid w:val="009D69E6"/>
    <w:rsid w:val="009D6CC7"/>
    <w:rsid w:val="009D7447"/>
    <w:rsid w:val="009D76CA"/>
    <w:rsid w:val="009D7B5E"/>
    <w:rsid w:val="009E0591"/>
    <w:rsid w:val="009E277D"/>
    <w:rsid w:val="009E37DD"/>
    <w:rsid w:val="009E429C"/>
    <w:rsid w:val="009E6570"/>
    <w:rsid w:val="009E674C"/>
    <w:rsid w:val="009E7FFD"/>
    <w:rsid w:val="009F05A0"/>
    <w:rsid w:val="009F1494"/>
    <w:rsid w:val="009F39E5"/>
    <w:rsid w:val="009F46F3"/>
    <w:rsid w:val="009F59DA"/>
    <w:rsid w:val="00A00982"/>
    <w:rsid w:val="00A00CF0"/>
    <w:rsid w:val="00A01CA3"/>
    <w:rsid w:val="00A02E09"/>
    <w:rsid w:val="00A039BD"/>
    <w:rsid w:val="00A05A90"/>
    <w:rsid w:val="00A06C9B"/>
    <w:rsid w:val="00A1230C"/>
    <w:rsid w:val="00A12408"/>
    <w:rsid w:val="00A12EFC"/>
    <w:rsid w:val="00A13815"/>
    <w:rsid w:val="00A14800"/>
    <w:rsid w:val="00A246E7"/>
    <w:rsid w:val="00A25C41"/>
    <w:rsid w:val="00A26B3F"/>
    <w:rsid w:val="00A32045"/>
    <w:rsid w:val="00A33DDF"/>
    <w:rsid w:val="00A342C1"/>
    <w:rsid w:val="00A41D1A"/>
    <w:rsid w:val="00A43150"/>
    <w:rsid w:val="00A435AE"/>
    <w:rsid w:val="00A50101"/>
    <w:rsid w:val="00A52E46"/>
    <w:rsid w:val="00A54846"/>
    <w:rsid w:val="00A5629F"/>
    <w:rsid w:val="00A61204"/>
    <w:rsid w:val="00A61BED"/>
    <w:rsid w:val="00A63E82"/>
    <w:rsid w:val="00A63F66"/>
    <w:rsid w:val="00A63F71"/>
    <w:rsid w:val="00A669FF"/>
    <w:rsid w:val="00A673FA"/>
    <w:rsid w:val="00A72B35"/>
    <w:rsid w:val="00A73860"/>
    <w:rsid w:val="00A73EFA"/>
    <w:rsid w:val="00A74830"/>
    <w:rsid w:val="00A75551"/>
    <w:rsid w:val="00A76118"/>
    <w:rsid w:val="00A76C20"/>
    <w:rsid w:val="00A76E88"/>
    <w:rsid w:val="00A77107"/>
    <w:rsid w:val="00A77F94"/>
    <w:rsid w:val="00A815A3"/>
    <w:rsid w:val="00A81922"/>
    <w:rsid w:val="00A8605C"/>
    <w:rsid w:val="00A86B7B"/>
    <w:rsid w:val="00A90A64"/>
    <w:rsid w:val="00A92011"/>
    <w:rsid w:val="00A93785"/>
    <w:rsid w:val="00A938DD"/>
    <w:rsid w:val="00A93F6B"/>
    <w:rsid w:val="00A94B23"/>
    <w:rsid w:val="00A96F98"/>
    <w:rsid w:val="00A97046"/>
    <w:rsid w:val="00AA0FF0"/>
    <w:rsid w:val="00AA2E10"/>
    <w:rsid w:val="00AA3763"/>
    <w:rsid w:val="00AA4F2A"/>
    <w:rsid w:val="00AA6198"/>
    <w:rsid w:val="00AA66FC"/>
    <w:rsid w:val="00AB12EF"/>
    <w:rsid w:val="00AB1BA9"/>
    <w:rsid w:val="00AB278A"/>
    <w:rsid w:val="00AB3C10"/>
    <w:rsid w:val="00AB6BCC"/>
    <w:rsid w:val="00AC159A"/>
    <w:rsid w:val="00AC2DA9"/>
    <w:rsid w:val="00AC3C5C"/>
    <w:rsid w:val="00AC51A5"/>
    <w:rsid w:val="00AC5CBB"/>
    <w:rsid w:val="00AC5CF4"/>
    <w:rsid w:val="00AC7956"/>
    <w:rsid w:val="00AD2BFF"/>
    <w:rsid w:val="00AD3B3C"/>
    <w:rsid w:val="00AD4E21"/>
    <w:rsid w:val="00AD585D"/>
    <w:rsid w:val="00AD69C2"/>
    <w:rsid w:val="00AD75D3"/>
    <w:rsid w:val="00AD7C74"/>
    <w:rsid w:val="00AE0BFC"/>
    <w:rsid w:val="00AE2111"/>
    <w:rsid w:val="00AE4607"/>
    <w:rsid w:val="00AE4A67"/>
    <w:rsid w:val="00AE61EB"/>
    <w:rsid w:val="00AE6C7C"/>
    <w:rsid w:val="00AE723C"/>
    <w:rsid w:val="00AF2161"/>
    <w:rsid w:val="00AF312D"/>
    <w:rsid w:val="00AF3E80"/>
    <w:rsid w:val="00AF4003"/>
    <w:rsid w:val="00AF5277"/>
    <w:rsid w:val="00AF730A"/>
    <w:rsid w:val="00AF7553"/>
    <w:rsid w:val="00AF75E5"/>
    <w:rsid w:val="00B000AB"/>
    <w:rsid w:val="00B021B6"/>
    <w:rsid w:val="00B033EC"/>
    <w:rsid w:val="00B05A8F"/>
    <w:rsid w:val="00B11C3A"/>
    <w:rsid w:val="00B13B5A"/>
    <w:rsid w:val="00B14098"/>
    <w:rsid w:val="00B16AA0"/>
    <w:rsid w:val="00B20603"/>
    <w:rsid w:val="00B223E8"/>
    <w:rsid w:val="00B22510"/>
    <w:rsid w:val="00B23F8A"/>
    <w:rsid w:val="00B262A6"/>
    <w:rsid w:val="00B31854"/>
    <w:rsid w:val="00B34741"/>
    <w:rsid w:val="00B34A2F"/>
    <w:rsid w:val="00B3535A"/>
    <w:rsid w:val="00B36B5B"/>
    <w:rsid w:val="00B4436E"/>
    <w:rsid w:val="00B470B2"/>
    <w:rsid w:val="00B47C7C"/>
    <w:rsid w:val="00B50640"/>
    <w:rsid w:val="00B50BF7"/>
    <w:rsid w:val="00B51E7D"/>
    <w:rsid w:val="00B525B4"/>
    <w:rsid w:val="00B52DCE"/>
    <w:rsid w:val="00B54613"/>
    <w:rsid w:val="00B616AD"/>
    <w:rsid w:val="00B619A9"/>
    <w:rsid w:val="00B61AC8"/>
    <w:rsid w:val="00B62740"/>
    <w:rsid w:val="00B6527F"/>
    <w:rsid w:val="00B65532"/>
    <w:rsid w:val="00B657CB"/>
    <w:rsid w:val="00B67958"/>
    <w:rsid w:val="00B741DA"/>
    <w:rsid w:val="00B74732"/>
    <w:rsid w:val="00B75D2D"/>
    <w:rsid w:val="00B81A10"/>
    <w:rsid w:val="00B83B8B"/>
    <w:rsid w:val="00B841C7"/>
    <w:rsid w:val="00B876ED"/>
    <w:rsid w:val="00B879E3"/>
    <w:rsid w:val="00B87F34"/>
    <w:rsid w:val="00B914FC"/>
    <w:rsid w:val="00B91526"/>
    <w:rsid w:val="00B91547"/>
    <w:rsid w:val="00B91FA1"/>
    <w:rsid w:val="00B943C5"/>
    <w:rsid w:val="00BA126A"/>
    <w:rsid w:val="00BA3118"/>
    <w:rsid w:val="00BA34F5"/>
    <w:rsid w:val="00BA3987"/>
    <w:rsid w:val="00BA3F1A"/>
    <w:rsid w:val="00BA56CE"/>
    <w:rsid w:val="00BA6D35"/>
    <w:rsid w:val="00BA7590"/>
    <w:rsid w:val="00BA7D68"/>
    <w:rsid w:val="00BB017D"/>
    <w:rsid w:val="00BB0181"/>
    <w:rsid w:val="00BB0359"/>
    <w:rsid w:val="00BB0F4C"/>
    <w:rsid w:val="00BB21A5"/>
    <w:rsid w:val="00BB4377"/>
    <w:rsid w:val="00BB70DB"/>
    <w:rsid w:val="00BB7857"/>
    <w:rsid w:val="00BC12A3"/>
    <w:rsid w:val="00BC4237"/>
    <w:rsid w:val="00BD165F"/>
    <w:rsid w:val="00BD1D05"/>
    <w:rsid w:val="00BD492F"/>
    <w:rsid w:val="00BD521C"/>
    <w:rsid w:val="00BD6399"/>
    <w:rsid w:val="00BE2DE3"/>
    <w:rsid w:val="00BE595F"/>
    <w:rsid w:val="00BE7829"/>
    <w:rsid w:val="00BF31DA"/>
    <w:rsid w:val="00BF3A2E"/>
    <w:rsid w:val="00BF4CBF"/>
    <w:rsid w:val="00BF4FBF"/>
    <w:rsid w:val="00BF7EAE"/>
    <w:rsid w:val="00C006E9"/>
    <w:rsid w:val="00C01340"/>
    <w:rsid w:val="00C022B8"/>
    <w:rsid w:val="00C03AC1"/>
    <w:rsid w:val="00C108DC"/>
    <w:rsid w:val="00C10B8F"/>
    <w:rsid w:val="00C11B54"/>
    <w:rsid w:val="00C12228"/>
    <w:rsid w:val="00C1304F"/>
    <w:rsid w:val="00C15125"/>
    <w:rsid w:val="00C17CC4"/>
    <w:rsid w:val="00C2233C"/>
    <w:rsid w:val="00C23CA6"/>
    <w:rsid w:val="00C23E2C"/>
    <w:rsid w:val="00C2423A"/>
    <w:rsid w:val="00C26D8E"/>
    <w:rsid w:val="00C27A50"/>
    <w:rsid w:val="00C27F03"/>
    <w:rsid w:val="00C30818"/>
    <w:rsid w:val="00C310D5"/>
    <w:rsid w:val="00C323EA"/>
    <w:rsid w:val="00C3712C"/>
    <w:rsid w:val="00C3780E"/>
    <w:rsid w:val="00C4023B"/>
    <w:rsid w:val="00C439F6"/>
    <w:rsid w:val="00C43AD3"/>
    <w:rsid w:val="00C455DC"/>
    <w:rsid w:val="00C45E98"/>
    <w:rsid w:val="00C463DC"/>
    <w:rsid w:val="00C509F4"/>
    <w:rsid w:val="00C5136F"/>
    <w:rsid w:val="00C52925"/>
    <w:rsid w:val="00C57CC8"/>
    <w:rsid w:val="00C61E3C"/>
    <w:rsid w:val="00C61F87"/>
    <w:rsid w:val="00C63130"/>
    <w:rsid w:val="00C640F9"/>
    <w:rsid w:val="00C6440A"/>
    <w:rsid w:val="00C65759"/>
    <w:rsid w:val="00C67CB4"/>
    <w:rsid w:val="00C73C4D"/>
    <w:rsid w:val="00C74EA2"/>
    <w:rsid w:val="00C75330"/>
    <w:rsid w:val="00C75DFC"/>
    <w:rsid w:val="00C76850"/>
    <w:rsid w:val="00C8180D"/>
    <w:rsid w:val="00C82D89"/>
    <w:rsid w:val="00C8689E"/>
    <w:rsid w:val="00C86F67"/>
    <w:rsid w:val="00C87D47"/>
    <w:rsid w:val="00C907B4"/>
    <w:rsid w:val="00C92681"/>
    <w:rsid w:val="00C931C4"/>
    <w:rsid w:val="00C93B85"/>
    <w:rsid w:val="00C961A9"/>
    <w:rsid w:val="00CA0DBD"/>
    <w:rsid w:val="00CA1633"/>
    <w:rsid w:val="00CA2647"/>
    <w:rsid w:val="00CA42DE"/>
    <w:rsid w:val="00CA4681"/>
    <w:rsid w:val="00CA63AB"/>
    <w:rsid w:val="00CA645A"/>
    <w:rsid w:val="00CA6A07"/>
    <w:rsid w:val="00CA71F9"/>
    <w:rsid w:val="00CA79BB"/>
    <w:rsid w:val="00CB15F2"/>
    <w:rsid w:val="00CB1957"/>
    <w:rsid w:val="00CB325B"/>
    <w:rsid w:val="00CB46F4"/>
    <w:rsid w:val="00CB5D13"/>
    <w:rsid w:val="00CC0333"/>
    <w:rsid w:val="00CC0352"/>
    <w:rsid w:val="00CC11C0"/>
    <w:rsid w:val="00CC1606"/>
    <w:rsid w:val="00CC2827"/>
    <w:rsid w:val="00CC3AD1"/>
    <w:rsid w:val="00CC4653"/>
    <w:rsid w:val="00CC4B38"/>
    <w:rsid w:val="00CC4EBC"/>
    <w:rsid w:val="00CC581A"/>
    <w:rsid w:val="00CC582D"/>
    <w:rsid w:val="00CC5D52"/>
    <w:rsid w:val="00CC7067"/>
    <w:rsid w:val="00CC710B"/>
    <w:rsid w:val="00CC7C35"/>
    <w:rsid w:val="00CC7E92"/>
    <w:rsid w:val="00CC7FDB"/>
    <w:rsid w:val="00CD0BEC"/>
    <w:rsid w:val="00CD36A9"/>
    <w:rsid w:val="00CD3DEB"/>
    <w:rsid w:val="00CD76AC"/>
    <w:rsid w:val="00CD7D99"/>
    <w:rsid w:val="00CE0AF5"/>
    <w:rsid w:val="00CE1117"/>
    <w:rsid w:val="00CE161F"/>
    <w:rsid w:val="00CE1C14"/>
    <w:rsid w:val="00CF0E74"/>
    <w:rsid w:val="00CF2C8A"/>
    <w:rsid w:val="00CF3246"/>
    <w:rsid w:val="00CF3865"/>
    <w:rsid w:val="00CF38B3"/>
    <w:rsid w:val="00CF4AE2"/>
    <w:rsid w:val="00CF5099"/>
    <w:rsid w:val="00CF6E06"/>
    <w:rsid w:val="00D02152"/>
    <w:rsid w:val="00D026DF"/>
    <w:rsid w:val="00D03DA3"/>
    <w:rsid w:val="00D04434"/>
    <w:rsid w:val="00D07A0B"/>
    <w:rsid w:val="00D14154"/>
    <w:rsid w:val="00D14B31"/>
    <w:rsid w:val="00D15B9E"/>
    <w:rsid w:val="00D1699E"/>
    <w:rsid w:val="00D1786C"/>
    <w:rsid w:val="00D25904"/>
    <w:rsid w:val="00D260BF"/>
    <w:rsid w:val="00D276C3"/>
    <w:rsid w:val="00D3025A"/>
    <w:rsid w:val="00D308BF"/>
    <w:rsid w:val="00D30981"/>
    <w:rsid w:val="00D32876"/>
    <w:rsid w:val="00D32B02"/>
    <w:rsid w:val="00D36401"/>
    <w:rsid w:val="00D452F7"/>
    <w:rsid w:val="00D45423"/>
    <w:rsid w:val="00D46932"/>
    <w:rsid w:val="00D53529"/>
    <w:rsid w:val="00D539E3"/>
    <w:rsid w:val="00D54B05"/>
    <w:rsid w:val="00D5547A"/>
    <w:rsid w:val="00D557BA"/>
    <w:rsid w:val="00D570FD"/>
    <w:rsid w:val="00D577ED"/>
    <w:rsid w:val="00D61423"/>
    <w:rsid w:val="00D619CA"/>
    <w:rsid w:val="00D61A38"/>
    <w:rsid w:val="00D63431"/>
    <w:rsid w:val="00D63F3F"/>
    <w:rsid w:val="00D67E99"/>
    <w:rsid w:val="00D700B9"/>
    <w:rsid w:val="00D714E7"/>
    <w:rsid w:val="00D72B3C"/>
    <w:rsid w:val="00D72B89"/>
    <w:rsid w:val="00D73AB8"/>
    <w:rsid w:val="00D75A96"/>
    <w:rsid w:val="00D75E0A"/>
    <w:rsid w:val="00D83284"/>
    <w:rsid w:val="00D83897"/>
    <w:rsid w:val="00D84709"/>
    <w:rsid w:val="00D847B4"/>
    <w:rsid w:val="00D85796"/>
    <w:rsid w:val="00D85C16"/>
    <w:rsid w:val="00D860F0"/>
    <w:rsid w:val="00D87EF7"/>
    <w:rsid w:val="00D91CF9"/>
    <w:rsid w:val="00D937A2"/>
    <w:rsid w:val="00D93D00"/>
    <w:rsid w:val="00D97CDD"/>
    <w:rsid w:val="00DA00E1"/>
    <w:rsid w:val="00DA3EE5"/>
    <w:rsid w:val="00DA428E"/>
    <w:rsid w:val="00DA5473"/>
    <w:rsid w:val="00DA5686"/>
    <w:rsid w:val="00DA5BF2"/>
    <w:rsid w:val="00DA68AC"/>
    <w:rsid w:val="00DA7E8E"/>
    <w:rsid w:val="00DC0D3E"/>
    <w:rsid w:val="00DC1A20"/>
    <w:rsid w:val="00DC2118"/>
    <w:rsid w:val="00DC3831"/>
    <w:rsid w:val="00DC76C7"/>
    <w:rsid w:val="00DD04AC"/>
    <w:rsid w:val="00DD09DB"/>
    <w:rsid w:val="00DD25EA"/>
    <w:rsid w:val="00DD4F31"/>
    <w:rsid w:val="00DD6433"/>
    <w:rsid w:val="00DD6440"/>
    <w:rsid w:val="00DD6977"/>
    <w:rsid w:val="00DD69EE"/>
    <w:rsid w:val="00DE01BD"/>
    <w:rsid w:val="00DE1D14"/>
    <w:rsid w:val="00DE386D"/>
    <w:rsid w:val="00DF2E60"/>
    <w:rsid w:val="00DF5D76"/>
    <w:rsid w:val="00DF5F0D"/>
    <w:rsid w:val="00DF676A"/>
    <w:rsid w:val="00DF68BF"/>
    <w:rsid w:val="00DF7302"/>
    <w:rsid w:val="00DF75BE"/>
    <w:rsid w:val="00E0080C"/>
    <w:rsid w:val="00E02B55"/>
    <w:rsid w:val="00E031FA"/>
    <w:rsid w:val="00E03F60"/>
    <w:rsid w:val="00E05111"/>
    <w:rsid w:val="00E05145"/>
    <w:rsid w:val="00E05E61"/>
    <w:rsid w:val="00E06287"/>
    <w:rsid w:val="00E06F08"/>
    <w:rsid w:val="00E075C8"/>
    <w:rsid w:val="00E12C29"/>
    <w:rsid w:val="00E12E99"/>
    <w:rsid w:val="00E13525"/>
    <w:rsid w:val="00E151C4"/>
    <w:rsid w:val="00E155BC"/>
    <w:rsid w:val="00E157E7"/>
    <w:rsid w:val="00E16331"/>
    <w:rsid w:val="00E20EAB"/>
    <w:rsid w:val="00E22962"/>
    <w:rsid w:val="00E25C96"/>
    <w:rsid w:val="00E2644D"/>
    <w:rsid w:val="00E2773A"/>
    <w:rsid w:val="00E27CE9"/>
    <w:rsid w:val="00E304E6"/>
    <w:rsid w:val="00E37303"/>
    <w:rsid w:val="00E41547"/>
    <w:rsid w:val="00E418AB"/>
    <w:rsid w:val="00E4613D"/>
    <w:rsid w:val="00E468AF"/>
    <w:rsid w:val="00E506E9"/>
    <w:rsid w:val="00E5212C"/>
    <w:rsid w:val="00E535F3"/>
    <w:rsid w:val="00E55382"/>
    <w:rsid w:val="00E568F0"/>
    <w:rsid w:val="00E620D1"/>
    <w:rsid w:val="00E62276"/>
    <w:rsid w:val="00E62AF0"/>
    <w:rsid w:val="00E62B27"/>
    <w:rsid w:val="00E62FA1"/>
    <w:rsid w:val="00E6496E"/>
    <w:rsid w:val="00E66088"/>
    <w:rsid w:val="00E67372"/>
    <w:rsid w:val="00E67500"/>
    <w:rsid w:val="00E67D11"/>
    <w:rsid w:val="00E71228"/>
    <w:rsid w:val="00E71603"/>
    <w:rsid w:val="00E737FE"/>
    <w:rsid w:val="00E74004"/>
    <w:rsid w:val="00E757D1"/>
    <w:rsid w:val="00E76043"/>
    <w:rsid w:val="00E8150F"/>
    <w:rsid w:val="00E81AA8"/>
    <w:rsid w:val="00E82ED0"/>
    <w:rsid w:val="00E83574"/>
    <w:rsid w:val="00E8424F"/>
    <w:rsid w:val="00E84D59"/>
    <w:rsid w:val="00E855D9"/>
    <w:rsid w:val="00E86132"/>
    <w:rsid w:val="00E86D3B"/>
    <w:rsid w:val="00E92B96"/>
    <w:rsid w:val="00E930F3"/>
    <w:rsid w:val="00E935FE"/>
    <w:rsid w:val="00E95513"/>
    <w:rsid w:val="00E960E7"/>
    <w:rsid w:val="00E96946"/>
    <w:rsid w:val="00E97CE6"/>
    <w:rsid w:val="00EA3FB3"/>
    <w:rsid w:val="00EA4BF2"/>
    <w:rsid w:val="00EA51ED"/>
    <w:rsid w:val="00EB0DC1"/>
    <w:rsid w:val="00EB0F92"/>
    <w:rsid w:val="00EB2057"/>
    <w:rsid w:val="00EB36EA"/>
    <w:rsid w:val="00EB4C8D"/>
    <w:rsid w:val="00EB5CB9"/>
    <w:rsid w:val="00EB7233"/>
    <w:rsid w:val="00EC13A0"/>
    <w:rsid w:val="00EC17F0"/>
    <w:rsid w:val="00EC3898"/>
    <w:rsid w:val="00EC6F97"/>
    <w:rsid w:val="00ED01F7"/>
    <w:rsid w:val="00ED032C"/>
    <w:rsid w:val="00EE095F"/>
    <w:rsid w:val="00EE0DA9"/>
    <w:rsid w:val="00EE36A8"/>
    <w:rsid w:val="00EE47E1"/>
    <w:rsid w:val="00EE4A22"/>
    <w:rsid w:val="00EE5550"/>
    <w:rsid w:val="00EE5F7D"/>
    <w:rsid w:val="00EE6C97"/>
    <w:rsid w:val="00EE79BE"/>
    <w:rsid w:val="00EF06E7"/>
    <w:rsid w:val="00EF247B"/>
    <w:rsid w:val="00EF2C8C"/>
    <w:rsid w:val="00EF4F00"/>
    <w:rsid w:val="00EF67FC"/>
    <w:rsid w:val="00EF73D9"/>
    <w:rsid w:val="00EF7B03"/>
    <w:rsid w:val="00EF7BD0"/>
    <w:rsid w:val="00EF7D0D"/>
    <w:rsid w:val="00F00432"/>
    <w:rsid w:val="00F0069F"/>
    <w:rsid w:val="00F01E5F"/>
    <w:rsid w:val="00F02428"/>
    <w:rsid w:val="00F050BE"/>
    <w:rsid w:val="00F05DF4"/>
    <w:rsid w:val="00F068FE"/>
    <w:rsid w:val="00F10479"/>
    <w:rsid w:val="00F105EB"/>
    <w:rsid w:val="00F1094E"/>
    <w:rsid w:val="00F134FA"/>
    <w:rsid w:val="00F1417A"/>
    <w:rsid w:val="00F14331"/>
    <w:rsid w:val="00F15600"/>
    <w:rsid w:val="00F17C1B"/>
    <w:rsid w:val="00F17E08"/>
    <w:rsid w:val="00F258C3"/>
    <w:rsid w:val="00F2792F"/>
    <w:rsid w:val="00F332C4"/>
    <w:rsid w:val="00F34ED8"/>
    <w:rsid w:val="00F376C9"/>
    <w:rsid w:val="00F40815"/>
    <w:rsid w:val="00F41343"/>
    <w:rsid w:val="00F41653"/>
    <w:rsid w:val="00F41DC9"/>
    <w:rsid w:val="00F428EF"/>
    <w:rsid w:val="00F445DD"/>
    <w:rsid w:val="00F56049"/>
    <w:rsid w:val="00F57293"/>
    <w:rsid w:val="00F57960"/>
    <w:rsid w:val="00F6190B"/>
    <w:rsid w:val="00F6221B"/>
    <w:rsid w:val="00F643C9"/>
    <w:rsid w:val="00F64941"/>
    <w:rsid w:val="00F703A0"/>
    <w:rsid w:val="00F72D45"/>
    <w:rsid w:val="00F755AA"/>
    <w:rsid w:val="00F76ABF"/>
    <w:rsid w:val="00F81032"/>
    <w:rsid w:val="00F811F8"/>
    <w:rsid w:val="00F8269D"/>
    <w:rsid w:val="00F86C51"/>
    <w:rsid w:val="00F87318"/>
    <w:rsid w:val="00F87575"/>
    <w:rsid w:val="00F91846"/>
    <w:rsid w:val="00F9221A"/>
    <w:rsid w:val="00F95706"/>
    <w:rsid w:val="00FA1942"/>
    <w:rsid w:val="00FA1A77"/>
    <w:rsid w:val="00FA295B"/>
    <w:rsid w:val="00FA4443"/>
    <w:rsid w:val="00FA669D"/>
    <w:rsid w:val="00FA727D"/>
    <w:rsid w:val="00FB49F4"/>
    <w:rsid w:val="00FB51C9"/>
    <w:rsid w:val="00FB5C78"/>
    <w:rsid w:val="00FB5CF4"/>
    <w:rsid w:val="00FB6D7F"/>
    <w:rsid w:val="00FC006F"/>
    <w:rsid w:val="00FC00DB"/>
    <w:rsid w:val="00FC265D"/>
    <w:rsid w:val="00FC2B66"/>
    <w:rsid w:val="00FC7EB7"/>
    <w:rsid w:val="00FD0A2A"/>
    <w:rsid w:val="00FD0FBC"/>
    <w:rsid w:val="00FD4CC1"/>
    <w:rsid w:val="00FD4DC6"/>
    <w:rsid w:val="00FD4FFE"/>
    <w:rsid w:val="00FD57EA"/>
    <w:rsid w:val="00FD5B15"/>
    <w:rsid w:val="00FE02E9"/>
    <w:rsid w:val="00FE0E45"/>
    <w:rsid w:val="00FE0EF2"/>
    <w:rsid w:val="00FE1AE8"/>
    <w:rsid w:val="00FE21CF"/>
    <w:rsid w:val="00FE2393"/>
    <w:rsid w:val="00FE2665"/>
    <w:rsid w:val="00FE34AE"/>
    <w:rsid w:val="00FE616A"/>
    <w:rsid w:val="00FF142F"/>
    <w:rsid w:val="00FF1433"/>
    <w:rsid w:val="00FF30BE"/>
    <w:rsid w:val="00FF4C69"/>
    <w:rsid w:val="00FF54B8"/>
    <w:rsid w:val="00FF5D23"/>
    <w:rsid w:val="00FF6DC9"/>
    <w:rsid w:val="00FF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E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3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0E74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AE4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E4607"/>
  </w:style>
  <w:style w:type="paragraph" w:styleId="a7">
    <w:name w:val="footer"/>
    <w:basedOn w:val="a"/>
    <w:link w:val="a8"/>
    <w:uiPriority w:val="99"/>
    <w:semiHidden/>
    <w:unhideWhenUsed/>
    <w:rsid w:val="00AE4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E4607"/>
  </w:style>
  <w:style w:type="paragraph" w:styleId="a9">
    <w:name w:val="No Spacing"/>
    <w:uiPriority w:val="1"/>
    <w:qFormat/>
    <w:rsid w:val="001F4522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\YandexDisk\Stat\Dot\&#1053;&#1077;&#1076;&#1077;&#1083;&#1100;&#1085;&#1099;&#1081;%20&#1086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B856B-4BEE-49C9-87AB-16745E52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Недельный отчет</Template>
  <TotalTime>1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Лес.филиал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cp:lastPrinted>2016-08-11T06:13:00Z</cp:lastPrinted>
  <dcterms:created xsi:type="dcterms:W3CDTF">2016-08-11T06:39:00Z</dcterms:created>
  <dcterms:modified xsi:type="dcterms:W3CDTF">2016-08-11T06:40:00Z</dcterms:modified>
</cp:coreProperties>
</file>